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E548A" w14:textId="77777777" w:rsidR="00D203BB" w:rsidRDefault="00962152">
      <w:pPr>
        <w:pStyle w:val="Heading1"/>
      </w:pPr>
      <w:r>
        <w:t>User Guide</w:t>
      </w:r>
    </w:p>
    <w:p w14:paraId="7F162BD0" w14:textId="7DCA07D1" w:rsidR="00D203BB" w:rsidRDefault="00405BF9" w:rsidP="00405BF9">
      <w:pPr>
        <w:pStyle w:val="Heading2"/>
      </w:pPr>
      <w:r>
        <w:t>SDES</w:t>
      </w:r>
    </w:p>
    <w:p w14:paraId="11AB9043" w14:textId="77777777" w:rsidR="00405BF9" w:rsidRPr="00405BF9" w:rsidRDefault="00405BF9" w:rsidP="00405BF9">
      <w:bookmarkStart w:id="0" w:name="_GoBack"/>
      <w:bookmarkEnd w:id="0"/>
    </w:p>
    <w:sectPr w:rsidR="00405BF9" w:rsidRPr="00405BF9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26DC7" w14:textId="77777777" w:rsidR="00417021" w:rsidRDefault="00417021">
      <w:pPr>
        <w:spacing w:after="0" w:line="240" w:lineRule="auto"/>
      </w:pPr>
      <w:r>
        <w:separator/>
      </w:r>
    </w:p>
  </w:endnote>
  <w:endnote w:type="continuationSeparator" w:id="0">
    <w:p w14:paraId="26720024" w14:textId="77777777" w:rsidR="00417021" w:rsidRDefault="0041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01ADD5F3" w14:textId="77777777" w:rsidR="00D203BB" w:rsidRDefault="0041702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BF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D4A85" w14:textId="77777777" w:rsidR="00417021" w:rsidRDefault="00417021">
      <w:pPr>
        <w:spacing w:after="0" w:line="240" w:lineRule="auto"/>
      </w:pPr>
      <w:r>
        <w:separator/>
      </w:r>
    </w:p>
  </w:footnote>
  <w:footnote w:type="continuationSeparator" w:id="0">
    <w:p w14:paraId="712B5F48" w14:textId="77777777" w:rsidR="00417021" w:rsidRDefault="00417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52"/>
    <w:rsid w:val="00405BF9"/>
    <w:rsid w:val="00417021"/>
    <w:rsid w:val="00962152"/>
    <w:rsid w:val="00D2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4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duranr/Library/Containers/com.microsoft.Word/Data/Library/Caches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7A"/>
    <w:rsid w:val="007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FF7AF1B4A994ABA7B7DDCFC1173D5">
    <w:name w:val="FB5FF7AF1B4A994ABA7B7DDCFC1173D5"/>
  </w:style>
  <w:style w:type="paragraph" w:customStyle="1" w:styleId="60B3EC5270FAEA4DAF98846B32ECD0F3">
    <w:name w:val="60B3EC5270FAEA4DAF98846B32ECD0F3"/>
  </w:style>
  <w:style w:type="paragraph" w:customStyle="1" w:styleId="D565610A784FBE448C402428CFB92338">
    <w:name w:val="D565610A784FBE448C402428CFB92338"/>
  </w:style>
  <w:style w:type="paragraph" w:customStyle="1" w:styleId="A4983E2D130CCD43A483885D6EA8D0B2">
    <w:name w:val="A4983E2D130CCD43A483885D6EA8D0B2"/>
  </w:style>
  <w:style w:type="paragraph" w:customStyle="1" w:styleId="869FED4B0CB4BE4A96CAA2B40E1AD57F">
    <w:name w:val="869FED4B0CB4BE4A96CAA2B40E1AD57F"/>
  </w:style>
  <w:style w:type="paragraph" w:customStyle="1" w:styleId="97417092E3674A48A6E8B487B47FA2A6">
    <w:name w:val="97417092E3674A48A6E8B487B47FA2A6"/>
  </w:style>
  <w:style w:type="paragraph" w:customStyle="1" w:styleId="C3347BBA4797154D930F56CF030937F7">
    <w:name w:val="C3347BBA4797154D930F56CF030937F7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</w:rPr>
  </w:style>
  <w:style w:type="paragraph" w:customStyle="1" w:styleId="5DB6DDF9AD367F4994E0A1E5BD2010BD">
    <w:name w:val="5DB6DDF9AD367F4994E0A1E5BD2010BD"/>
  </w:style>
  <w:style w:type="paragraph" w:customStyle="1" w:styleId="8DCE713F2D998044B7B4979563169421">
    <w:name w:val="8DCE713F2D998044B7B4979563169421"/>
  </w:style>
  <w:style w:type="paragraph" w:customStyle="1" w:styleId="2080860858AB9148B9603A10D2641354">
    <w:name w:val="2080860858AB9148B9603A10D2641354"/>
  </w:style>
  <w:style w:type="paragraph" w:customStyle="1" w:styleId="30C0D02A852B0040BAEE9560F391186C">
    <w:name w:val="30C0D02A852B0040BAEE9560F391186C"/>
  </w:style>
  <w:style w:type="paragraph" w:customStyle="1" w:styleId="381FBB32174FB14AA9A5CD74AC6E84C1">
    <w:name w:val="381FBB32174FB14AA9A5CD74AC6E84C1"/>
  </w:style>
  <w:style w:type="paragraph" w:customStyle="1" w:styleId="4C5262E463A5C54A9C29F94C34ABCA8C">
    <w:name w:val="4C5262E463A5C54A9C29F94C34ABCA8C"/>
  </w:style>
  <w:style w:type="paragraph" w:customStyle="1" w:styleId="94182951C32B9E47AE6DA09C6058D980">
    <w:name w:val="94182951C32B9E47AE6DA09C6058D980"/>
  </w:style>
  <w:style w:type="paragraph" w:customStyle="1" w:styleId="BEB834CEC63F1E4BA159F4FCE9173274">
    <w:name w:val="BEB834CEC63F1E4BA159F4FCE9173274"/>
  </w:style>
  <w:style w:type="paragraph" w:customStyle="1" w:styleId="85C5FBE0D3E6B748A8ECB39A5D3FD38B">
    <w:name w:val="85C5FBE0D3E6B748A8ECB39A5D3FD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Durán Rodríguez</dc:creator>
  <cp:keywords/>
  <dc:description/>
  <cp:lastModifiedBy>David Durán Rodríguez</cp:lastModifiedBy>
  <cp:revision>2</cp:revision>
  <dcterms:created xsi:type="dcterms:W3CDTF">2015-07-13T05:28:00Z</dcterms:created>
  <dcterms:modified xsi:type="dcterms:W3CDTF">2015-07-13T05:48:00Z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