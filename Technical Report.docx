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D1C24" w14:textId="77777777" w:rsidR="00D203BB" w:rsidRDefault="005B7FAC">
      <w:pPr>
        <w:pStyle w:val="Heading1"/>
      </w:pPr>
      <w:r>
        <w:t>Technical Report</w:t>
      </w:r>
    </w:p>
    <w:p w14:paraId="5F80CA27" w14:textId="24EA039B" w:rsidR="00D203BB" w:rsidRDefault="0039741B" w:rsidP="0039741B">
      <w:pPr>
        <w:pStyle w:val="Heading2"/>
      </w:pPr>
      <w:r>
        <w:t>SDES</w:t>
      </w:r>
    </w:p>
    <w:p w14:paraId="2CA571C1" w14:textId="73B68524" w:rsidR="0039741B" w:rsidRDefault="0039741B" w:rsidP="0039741B">
      <w:r>
        <w:t>For the SDES implementation we decided to use C as the main programming language. This programming language allows us to improve the execution time and the memory use so we can develop a better application in the algorithms for encryption and decryption.</w:t>
      </w:r>
    </w:p>
    <w:p w14:paraId="0646FA3A" w14:textId="6CB75CFD" w:rsidR="00D203BB" w:rsidRDefault="0039741B" w:rsidP="0039741B">
      <w:r>
        <w:t xml:space="preserve">The first part to develop the SDES algorithm we a set of functions that help us to organize the code and </w:t>
      </w:r>
      <w:r w:rsidR="00F231E5">
        <w:t>implement the algorithm in a better way. We explain them below.</w:t>
      </w:r>
    </w:p>
    <w:p w14:paraId="03E979B9" w14:textId="1312CF42" w:rsidR="00F231E5" w:rsidRPr="000831AE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0831AE">
        <w:rPr>
          <w:b/>
        </w:rPr>
        <w:t>byte.c</w:t>
      </w:r>
      <w:proofErr w:type="spellEnd"/>
      <w:r w:rsidRPr="000831AE">
        <w:rPr>
          <w:b/>
        </w:rPr>
        <w:t xml:space="preserve"> / </w:t>
      </w:r>
      <w:proofErr w:type="spellStart"/>
      <w:r w:rsidRPr="000831AE">
        <w:rPr>
          <w:b/>
        </w:rPr>
        <w:t>byte.h</w:t>
      </w:r>
      <w:proofErr w:type="spellEnd"/>
    </w:p>
    <w:p w14:paraId="2C1CF0EE" w14:textId="14BE4F75" w:rsidR="00F231E5" w:rsidRDefault="00F231E5" w:rsidP="00F231E5">
      <w:pPr>
        <w:pStyle w:val="ListParagraph"/>
      </w:pPr>
      <w:r>
        <w:t xml:space="preserve">In these files we have </w:t>
      </w:r>
      <w:proofErr w:type="gramStart"/>
      <w:r>
        <w:t>the an</w:t>
      </w:r>
      <w:proofErr w:type="gramEnd"/>
      <w:r>
        <w:t xml:space="preserve"> structure data that contains a byte representation as a integers and also the functions to </w:t>
      </w:r>
      <w:r w:rsidR="000831AE">
        <w:t xml:space="preserve">turn from a type to one other. The representation of a byte we called </w:t>
      </w:r>
      <w:proofErr w:type="spellStart"/>
      <w:r w:rsidR="000831AE" w:rsidRPr="000831AE">
        <w:t>TByte</w:t>
      </w:r>
      <w:proofErr w:type="spellEnd"/>
      <w:r w:rsidR="000831AE">
        <w:t xml:space="preserve"> that contains eight integers.</w:t>
      </w:r>
    </w:p>
    <w:p w14:paraId="0BFB42A1" w14:textId="184C3861" w:rsidR="000831AE" w:rsidRDefault="000831AE" w:rsidP="00F231E5">
      <w:pPr>
        <w:pStyle w:val="ListParagraph"/>
      </w:pPr>
      <w:r>
        <w:tab/>
        <w:t>Functions:</w:t>
      </w:r>
    </w:p>
    <w:p w14:paraId="1660BD56" w14:textId="3F92CC8E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INTtoB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an integer and turn it into a </w:t>
      </w:r>
      <w:proofErr w:type="spellStart"/>
      <w:r>
        <w:t>TBByte</w:t>
      </w:r>
      <w:proofErr w:type="spellEnd"/>
      <w:r>
        <w:t xml:space="preserve"> structure</w:t>
      </w:r>
    </w:p>
    <w:p w14:paraId="6CB21607" w14:textId="6D06F931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BtoINT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</w:t>
      </w:r>
      <w:proofErr w:type="spellStart"/>
      <w:r>
        <w:t>TBByte</w:t>
      </w:r>
      <w:proofErr w:type="spellEnd"/>
      <w:r>
        <w:t xml:space="preserve"> </w:t>
      </w:r>
      <w:proofErr w:type="spellStart"/>
      <w:r>
        <w:t>strcture</w:t>
      </w:r>
      <w:proofErr w:type="spellEnd"/>
      <w:r>
        <w:t xml:space="preserve"> and turn it into </w:t>
      </w:r>
      <w:proofErr w:type="gramStart"/>
      <w:r>
        <w:t>a</w:t>
      </w:r>
      <w:proofErr w:type="gramEnd"/>
      <w:r>
        <w:t xml:space="preserve"> integer</w:t>
      </w:r>
    </w:p>
    <w:p w14:paraId="06C85C8C" w14:textId="7422904E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0831AE">
        <w:rPr>
          <w:b/>
        </w:rPr>
        <w:t>UStoB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an unsigned char data type and turn it into a </w:t>
      </w:r>
      <w:proofErr w:type="spellStart"/>
      <w:r w:rsidRPr="000831AE">
        <w:t>TByte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5760BE31" w14:textId="7DBE31E2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453E86">
        <w:rPr>
          <w:b/>
        </w:rPr>
        <w:t>BtoUS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</w:t>
      </w:r>
      <w:proofErr w:type="spellStart"/>
      <w:r>
        <w:t>TByte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and turn it into an unsigned char data type</w:t>
      </w:r>
    </w:p>
    <w:p w14:paraId="3BD98AC8" w14:textId="3D7452AC" w:rsidR="000831AE" w:rsidRDefault="000831AE" w:rsidP="000831AE">
      <w:pPr>
        <w:pStyle w:val="ListParagraph"/>
        <w:numPr>
          <w:ilvl w:val="0"/>
          <w:numId w:val="10"/>
        </w:numPr>
      </w:pPr>
      <w:proofErr w:type="spellStart"/>
      <w:r w:rsidRPr="00453E86">
        <w:rPr>
          <w:b/>
        </w:rPr>
        <w:t>printTByte</w:t>
      </w:r>
      <w:proofErr w:type="spellEnd"/>
      <w:r>
        <w:t xml:space="preserve">: </w:t>
      </w:r>
      <w:proofErr w:type="spellStart"/>
      <w:r>
        <w:t>Recives</w:t>
      </w:r>
      <w:proofErr w:type="spellEnd"/>
      <w:r>
        <w:t xml:space="preserve"> a char pointer, a </w:t>
      </w:r>
      <w:proofErr w:type="spellStart"/>
      <w:r>
        <w:t>TByte</w:t>
      </w:r>
      <w:proofErr w:type="spellEnd"/>
      <w:r>
        <w:t xml:space="preserve"> data, and an integer if n equals 4 print </w:t>
      </w:r>
      <w:r w:rsidR="00453E86">
        <w:t xml:space="preserve">a </w:t>
      </w:r>
      <w:proofErr w:type="spellStart"/>
      <w:r w:rsidR="00453E86">
        <w:t>TByte</w:t>
      </w:r>
      <w:proofErr w:type="spellEnd"/>
      <w:r w:rsidR="00453E86">
        <w:t xml:space="preserve"> with 4 </w:t>
      </w:r>
      <w:proofErr w:type="spellStart"/>
      <w:r w:rsidR="00453E86">
        <w:t>int</w:t>
      </w:r>
      <w:proofErr w:type="spellEnd"/>
      <w:r w:rsidR="00453E86">
        <w:t xml:space="preserve">, if n equals to 8 the </w:t>
      </w:r>
      <w:proofErr w:type="spellStart"/>
      <w:r w:rsidR="00453E86">
        <w:t>TByte</w:t>
      </w:r>
      <w:proofErr w:type="spellEnd"/>
      <w:r w:rsidR="00453E86">
        <w:t xml:space="preserve"> size is 10 and print its Hex, </w:t>
      </w:r>
      <w:proofErr w:type="spellStart"/>
      <w:r w:rsidR="00453E86">
        <w:t>dec</w:t>
      </w:r>
      <w:proofErr w:type="spellEnd"/>
      <w:r w:rsidR="00453E86">
        <w:t xml:space="preserve">, and char representation, if n equals 10 only print the bytes of the </w:t>
      </w:r>
      <w:proofErr w:type="spellStart"/>
      <w:r w:rsidR="00453E86">
        <w:t>TByte</w:t>
      </w:r>
      <w:proofErr w:type="spellEnd"/>
    </w:p>
    <w:p w14:paraId="646F7376" w14:textId="77777777" w:rsidR="000831AE" w:rsidRDefault="000831AE" w:rsidP="000831AE">
      <w:pPr>
        <w:ind w:left="180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4"/>
        <w:gridCol w:w="3696"/>
      </w:tblGrid>
      <w:tr w:rsidR="000831AE" w:rsidRPr="00F231E5" w14:paraId="5636E21F" w14:textId="77777777" w:rsidTr="000831AE">
        <w:trPr>
          <w:trHeight w:val="5005"/>
          <w:jc w:val="center"/>
        </w:trPr>
        <w:tc>
          <w:tcPr>
            <w:tcW w:w="6374" w:type="dxa"/>
          </w:tcPr>
          <w:p w14:paraId="45CF4176" w14:textId="31F8152E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#include "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byte.h</w:t>
            </w:r>
            <w:proofErr w:type="spellEnd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"</w:t>
            </w:r>
          </w:p>
          <w:p w14:paraId="3B0F158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b){</w:t>
            </w:r>
          </w:p>
          <w:p w14:paraId="4CB97E5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7D0E8262" w14:textId="5C5FE4A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/*Conversion*/</w:t>
            </w:r>
          </w:p>
          <w:p w14:paraId="30ACE7EF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744A78E3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3A69C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9AA9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byte){</w:t>
            </w:r>
          </w:p>
          <w:p w14:paraId="48293946" w14:textId="155147A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70870DB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&lt;&lt;9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51DA341" w14:textId="51BE8635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/*conversion*/</w:t>
            </w:r>
          </w:p>
          <w:p w14:paraId="205BBE2D" w14:textId="6A367F26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74A58BB7" w14:textId="148950AD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DEDD34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UStoB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b){</w:t>
            </w:r>
          </w:p>
          <w:p w14:paraId="5ED1871A" w14:textId="1F9F05B3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32AA5E9F" w14:textId="1A8DC9C6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          /*Conversion*/</w:t>
            </w:r>
          </w:p>
          <w:p w14:paraId="2738C65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%2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1CCB0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byte;</w:t>
            </w:r>
          </w:p>
          <w:p w14:paraId="6AEEFCB1" w14:textId="72E8AD19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6110E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byte){</w:t>
            </w:r>
          </w:p>
          <w:p w14:paraId="3FD35367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2933614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77F84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B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&lt;&lt;7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8195D3" w14:textId="1A52EB6D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((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byte.p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&lt;&lt;6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/*Conversion*/</w:t>
            </w:r>
          </w:p>
          <w:p w14:paraId="4B5D72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B;</w:t>
            </w:r>
          </w:p>
          <w:p w14:paraId="5B054B6F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BD37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D5B620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79F4DC" w14:textId="7A1E67B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Funcion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imprime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el </w:t>
            </w:r>
            <w:proofErr w:type="spellStart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7CDC60FA" w14:textId="7B7D133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void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Tag,TByte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B,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n){</w:t>
            </w:r>
          </w:p>
          <w:p w14:paraId="54EBDED3" w14:textId="0857396B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switch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(n</w:t>
            </w: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662EAEED" w14:textId="283FC67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4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n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,Tag,B.p4,B.p5,B.p6,B.p7);</w:t>
            </w:r>
          </w:p>
          <w:p w14:paraId="2D7F066C" w14:textId="31ACDCA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9337E17" w14:textId="4F99D952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790FA7" w14:textId="5C32F2C8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d%d%d%d%d%d%d%d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</w:t>
            </w:r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,B.p0,B.p1,B.p2,B.p3,B.p4,B.p5,B.p6,B.p7);</w:t>
            </w:r>
          </w:p>
          <w:p w14:paraId="4A5A1E3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CHARSHOW</w:t>
            </w:r>
          </w:p>
          <w:p w14:paraId="7E46AFD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 xml:space="preserve">"  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:(%d)  Hex:(%2x)  Char:(%c)"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(B),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(B));</w:t>
            </w:r>
          </w:p>
          <w:p w14:paraId="78D4FF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F231E5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1E61AD2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43B624B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369D8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62C6A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case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E22DFA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EC1C1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"%s(%</w:t>
            </w:r>
            <w:proofErr w:type="spell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d%d%d%d%d%d%d%d%d%</w:t>
            </w:r>
            <w:proofErr w:type="gramStart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d</w:t>
            </w:r>
            <w:proofErr w:type="spellEnd"/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)</w:t>
            </w:r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F231E5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n</w:t>
            </w:r>
            <w:r w:rsidRPr="00F231E5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,Tag,B.p0,B.p1,B.p2,B.p3,B.p4,B.p5,B.p6,B.p7,B.p8,B.p9);</w:t>
            </w:r>
          </w:p>
          <w:p w14:paraId="6EFF286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break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BEB7A9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08BFC" w14:textId="03D0D78B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96" w:type="dxa"/>
          </w:tcPr>
          <w:p w14:paraId="250F760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typedef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struct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End"/>
          </w:p>
          <w:p w14:paraId="5D3091C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p0;</w:t>
            </w:r>
          </w:p>
          <w:p w14:paraId="2B54B2CB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p1;</w:t>
            </w:r>
          </w:p>
          <w:p w14:paraId="6B5BDE2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p2;</w:t>
            </w:r>
          </w:p>
          <w:p w14:paraId="3E655D4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p3;</w:t>
            </w:r>
          </w:p>
          <w:p w14:paraId="51B9073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p4;</w:t>
            </w:r>
          </w:p>
          <w:p w14:paraId="4255FA2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p5;</w:t>
            </w:r>
          </w:p>
          <w:p w14:paraId="776AA71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p6;</w:t>
            </w:r>
          </w:p>
          <w:p w14:paraId="519855E0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p7;</w:t>
            </w:r>
          </w:p>
          <w:p w14:paraId="5C23416C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p8;</w:t>
            </w:r>
          </w:p>
          <w:p w14:paraId="4F91BE4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p9;</w:t>
            </w:r>
          </w:p>
          <w:p w14:paraId="253D6ECE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D0937A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68378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b);</w:t>
            </w:r>
          </w:p>
          <w:p w14:paraId="20DE456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9136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byte);</w:t>
            </w:r>
          </w:p>
          <w:p w14:paraId="7F0921FD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9D82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UStoB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b);</w:t>
            </w:r>
          </w:p>
          <w:p w14:paraId="23952F2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E9162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BtoUS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byte);</w:t>
            </w:r>
          </w:p>
          <w:p w14:paraId="545C2881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AB6C6" w14:textId="77777777" w:rsidR="00F231E5" w:rsidRPr="00F231E5" w:rsidRDefault="00F231E5" w:rsidP="00F231E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void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31E5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Tag,TByte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>B,</w:t>
            </w:r>
            <w:r w:rsidRPr="00F231E5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F231E5">
              <w:rPr>
                <w:rFonts w:ascii="Times New Roman" w:hAnsi="Times New Roman" w:cs="Times New Roman"/>
                <w:sz w:val="20"/>
                <w:szCs w:val="20"/>
              </w:rPr>
              <w:t xml:space="preserve"> n);</w:t>
            </w:r>
          </w:p>
          <w:p w14:paraId="602713FE" w14:textId="77777777" w:rsidR="00F231E5" w:rsidRPr="00F231E5" w:rsidRDefault="00F231E5" w:rsidP="00F231E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579647F8" w14:textId="77777777" w:rsidR="00F231E5" w:rsidRDefault="00F231E5" w:rsidP="00F231E5">
      <w:pPr>
        <w:pStyle w:val="ListParagraph"/>
      </w:pPr>
    </w:p>
    <w:p w14:paraId="452AB948" w14:textId="2BB5BFA6" w:rsidR="00F231E5" w:rsidRDefault="00F231E5" w:rsidP="00F231E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453E86">
        <w:rPr>
          <w:b/>
          <w:sz w:val="24"/>
          <w:szCs w:val="24"/>
        </w:rPr>
        <w:t>definition.h</w:t>
      </w:r>
      <w:proofErr w:type="spellEnd"/>
    </w:p>
    <w:p w14:paraId="7B2FA988" w14:textId="0C9A9D8A" w:rsidR="006225CB" w:rsidRDefault="006225CB" w:rsidP="006225CB">
      <w:pPr>
        <w:pStyle w:val="ListParagraph"/>
      </w:pPr>
      <w:r w:rsidRPr="006225CB">
        <w:t xml:space="preserve">For this file we </w:t>
      </w:r>
      <w:r>
        <w:t xml:space="preserve">include definitions that help us to compile the program in a </w:t>
      </w:r>
      <w:proofErr w:type="spellStart"/>
      <w:r>
        <w:t>differents</w:t>
      </w:r>
      <w:proofErr w:type="spellEnd"/>
      <w:r>
        <w:t xml:space="preserve"> modes</w:t>
      </w:r>
    </w:p>
    <w:p w14:paraId="6A063E8D" w14:textId="3FD88144" w:rsidR="006225CB" w:rsidRDefault="006225CB" w:rsidP="006225CB">
      <w:pPr>
        <w:pStyle w:val="ListParagraph"/>
      </w:pPr>
      <w:r>
        <w:tab/>
        <w:t xml:space="preserve">DEBUG: Show the </w:t>
      </w:r>
      <w:proofErr w:type="spellStart"/>
      <w:r>
        <w:t>differents</w:t>
      </w:r>
      <w:proofErr w:type="spellEnd"/>
      <w:r>
        <w:t xml:space="preserve"> parts in the SDES cipher </w:t>
      </w:r>
    </w:p>
    <w:p w14:paraId="229A6358" w14:textId="79E5680E" w:rsidR="006225CB" w:rsidRDefault="006225CB" w:rsidP="006225CB">
      <w:pPr>
        <w:pStyle w:val="ListParagraph"/>
      </w:pPr>
      <w:r>
        <w:tab/>
        <w:t>SBOXSHOW</w:t>
      </w:r>
      <w:r w:rsidR="001F00C3">
        <w:t>: Show the numbers in the SBOX</w:t>
      </w:r>
    </w:p>
    <w:p w14:paraId="4A2EA10E" w14:textId="0EB6DDBF" w:rsidR="001F00C3" w:rsidRDefault="001F00C3" w:rsidP="006225CB">
      <w:pPr>
        <w:pStyle w:val="ListParagraph"/>
      </w:pPr>
      <w:r>
        <w:tab/>
        <w:t>SBOXINDEX: Show the indexes obtained from the original string</w:t>
      </w:r>
    </w:p>
    <w:p w14:paraId="34ADE855" w14:textId="1865AC33" w:rsidR="001F00C3" w:rsidRPr="006225CB" w:rsidRDefault="001F00C3" w:rsidP="006225CB">
      <w:pPr>
        <w:pStyle w:val="ListParagraph"/>
      </w:pPr>
      <w:r>
        <w:tab/>
        <w:t xml:space="preserve">CHARSHOW: To print a data in 8 bits show all the values in format integer, </w:t>
      </w:r>
      <w:proofErr w:type="spellStart"/>
      <w:r>
        <w:t>hexa</w:t>
      </w:r>
      <w:proofErr w:type="spellEnd"/>
      <w:r>
        <w:t xml:space="preserve"> and char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53"/>
        <w:gridCol w:w="4641"/>
      </w:tblGrid>
      <w:tr w:rsidR="00453E86" w14:paraId="2DCB9707" w14:textId="77777777" w:rsidTr="00453E86">
        <w:trPr>
          <w:trHeight w:val="3378"/>
          <w:jc w:val="center"/>
        </w:trPr>
        <w:tc>
          <w:tcPr>
            <w:tcW w:w="4553" w:type="dxa"/>
          </w:tcPr>
          <w:p w14:paraId="25518703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PORTADA</w:t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ab/>
            </w:r>
          </w:p>
          <w:p w14:paraId="43B54DE3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CHARSHOW</w:t>
            </w:r>
          </w:p>
          <w:p w14:paraId="1D79E877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SHOWOPTIONS</w:t>
            </w:r>
          </w:p>
          <w:p w14:paraId="68D7DF64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DEBUG</w:t>
            </w:r>
          </w:p>
          <w:p w14:paraId="3CA1E814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ifdef</w:t>
            </w:r>
            <w:proofErr w:type="spellEnd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 DEBUG</w:t>
            </w:r>
          </w:p>
          <w:p w14:paraId="2A511E8F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SBOXSHOW</w:t>
            </w:r>
          </w:p>
          <w:p w14:paraId="050E1EE2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ifdef</w:t>
            </w:r>
            <w:proofErr w:type="spellEnd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 xml:space="preserve"> SBOXSHOW</w:t>
            </w:r>
          </w:p>
          <w:p w14:paraId="09C369CB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SBOXINDEX</w:t>
            </w:r>
          </w:p>
          <w:p w14:paraId="28BE523C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#define SHOWKSCH</w:t>
            </w:r>
          </w:p>
          <w:p w14:paraId="28659832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endif</w:t>
            </w:r>
            <w:proofErr w:type="spellEnd"/>
          </w:p>
          <w:p w14:paraId="5C8C8C2E" w14:textId="77777777" w:rsidR="006225CB" w:rsidRPr="006225CB" w:rsidRDefault="006225CB" w:rsidP="006225CB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 w:rsidRPr="006225C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</w:t>
            </w:r>
            <w:proofErr w:type="spellStart"/>
            <w:r w:rsidRPr="006225CB"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endif</w:t>
            </w:r>
            <w:proofErr w:type="spellEnd"/>
          </w:p>
          <w:p w14:paraId="6040AD40" w14:textId="77777777" w:rsidR="00453E86" w:rsidRPr="006225CB" w:rsidRDefault="00453E86" w:rsidP="006225CB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4641" w:type="dxa"/>
          </w:tcPr>
          <w:p w14:paraId="69647C1A" w14:textId="77777777" w:rsidR="00197214" w:rsidRDefault="00197214" w:rsidP="00197214">
            <w:pPr>
              <w:pStyle w:val="ListParagraph"/>
              <w:ind w:left="0"/>
              <w:jc w:val="both"/>
            </w:pPr>
          </w:p>
          <w:p w14:paraId="4EF9CE22" w14:textId="77777777" w:rsidR="00197214" w:rsidRDefault="00197214" w:rsidP="00197214">
            <w:pPr>
              <w:pStyle w:val="ListParagraph"/>
              <w:ind w:left="0"/>
              <w:jc w:val="both"/>
            </w:pPr>
          </w:p>
          <w:p w14:paraId="003380CA" w14:textId="77777777" w:rsidR="00453E86" w:rsidRPr="00197214" w:rsidRDefault="00A272D8" w:rsidP="00197214">
            <w:pPr>
              <w:pStyle w:val="ListParagraph"/>
              <w:ind w:left="0"/>
              <w:jc w:val="both"/>
            </w:pPr>
            <w:r w:rsidRPr="00197214">
              <w:t xml:space="preserve">To active each </w:t>
            </w:r>
            <w:r w:rsidR="00197214" w:rsidRPr="00197214">
              <w:t>one you have to no comment the definition in the file, the opposite to quit the definition.</w:t>
            </w:r>
          </w:p>
          <w:p w14:paraId="0A01F0A8" w14:textId="77777777" w:rsidR="00197214" w:rsidRPr="00197214" w:rsidRDefault="00197214" w:rsidP="00197214">
            <w:pPr>
              <w:pStyle w:val="ListParagraph"/>
              <w:ind w:left="0"/>
              <w:jc w:val="both"/>
            </w:pPr>
          </w:p>
          <w:p w14:paraId="2C4352C8" w14:textId="27EA7A59" w:rsidR="00197214" w:rsidRDefault="00197214" w:rsidP="00197214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197214">
              <w:t>The definitions inside the others are deactivated with the part up.</w:t>
            </w:r>
          </w:p>
        </w:tc>
      </w:tr>
    </w:tbl>
    <w:p w14:paraId="7DE99AA7" w14:textId="52E082AC" w:rsidR="00453E86" w:rsidRPr="00453E86" w:rsidRDefault="00453E86" w:rsidP="00453E86">
      <w:pPr>
        <w:pStyle w:val="ListParagraph"/>
        <w:rPr>
          <w:b/>
          <w:sz w:val="24"/>
          <w:szCs w:val="24"/>
        </w:rPr>
      </w:pPr>
    </w:p>
    <w:p w14:paraId="76860A7C" w14:textId="1E7D83C6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information.c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information.h</w:t>
      </w:r>
      <w:proofErr w:type="spellEnd"/>
    </w:p>
    <w:p w14:paraId="6E0076C4" w14:textId="1E2F79D3" w:rsidR="00834108" w:rsidRPr="00834108" w:rsidRDefault="00834108" w:rsidP="00834108">
      <w:pPr>
        <w:ind w:left="1440"/>
      </w:pPr>
      <w:r w:rsidRPr="00834108">
        <w:t>For these files we only put the presentation for the app and also the information about the developers.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93"/>
        <w:gridCol w:w="577"/>
      </w:tblGrid>
      <w:tr w:rsidR="00197214" w:rsidRPr="00197214" w14:paraId="1EB1F88E" w14:textId="77777777" w:rsidTr="00834108">
        <w:trPr>
          <w:trHeight w:val="5005"/>
          <w:jc w:val="center"/>
        </w:trPr>
        <w:tc>
          <w:tcPr>
            <w:tcW w:w="9493" w:type="dxa"/>
          </w:tcPr>
          <w:p w14:paraId="37462D4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color w:val="B00040"/>
                <w:sz w:val="12"/>
                <w:szCs w:val="12"/>
              </w:rPr>
              <w:lastRenderedPageBreak/>
              <w:t>void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</w:t>
            </w:r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usage(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){</w:t>
            </w:r>
          </w:p>
          <w:p w14:paraId="1A43BB10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"USAGE: ./%s &lt;INPUTFILE&gt; &lt;OUTPUTFILE&gt; &lt;10BIT BINKEY&gt; &lt;OPTIONS&gt;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, 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proofErr w:type="spell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MyPGP</w:t>
            </w:r>
            <w:proofErr w:type="spell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336C061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&lt;10BIT BINKEY&gt; IE. 1000111101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);  </w:t>
            </w:r>
          </w:p>
          <w:p w14:paraId="5233744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&lt;OPTIONS&gt;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B01B226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-CTR &lt;CTR:NONCE&gt;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CTR:Z</w:t>
            </w:r>
            <w:proofErr w:type="gramEnd"/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2B1C1F2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-CBC &lt;CBC:IV:MODE&gt;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CBC:F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:E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);     </w:t>
            </w:r>
          </w:p>
          <w:p w14:paraId="70E4736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-OFB &lt;OFB:IV:MODE&gt; IE.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CTR:Z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:e</w:t>
            </w:r>
            <w:proofErr w:type="spellEnd"/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72C653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-CFB &lt;CFB:IV:MODE&gt; IE. 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CFB:Q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:2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D343311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-ECB &lt;ECB:0:MODE&gt; IE. ECB:</w:t>
            </w:r>
            <w:proofErr w:type="gramStart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0:D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(NOT RECOMENDED)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697FA9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&lt;MODE OPTIONS&gt;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    FOR ENCRIPTION:[1|E|e]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    FOR DECRYPTION:[2|D|d]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F74CCB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\t\t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 xml:space="preserve">  [IV|NONCE] PARAMETERS SHOULD BE (CHAR)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EDE773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>}</w:t>
            </w:r>
          </w:p>
          <w:p w14:paraId="6790B18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</w:p>
          <w:p w14:paraId="34F77092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color w:val="B00040"/>
                <w:sz w:val="12"/>
                <w:szCs w:val="12"/>
              </w:rPr>
              <w:t>void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portada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){</w:t>
            </w:r>
          </w:p>
          <w:p w14:paraId="13A6536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</w:p>
          <w:p w14:paraId="6EDB53E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"********************************************************************************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F2E1CC1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7120A8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MMM    MMM            PPPPPPPPP      GGGGGGGGGG        PPPPPPPPP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A2AC4F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MM  MM M            PPPPPPPPPP    GGGGGGGGGGGG       PPPPPPPPPP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5D33577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MMMMMM M            P P     PPP   G G                P P     PPP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2B6C1C4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MM M M  YY    YY  P P     PPP   G G                P P     PPP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834442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YY  YY   P P    PPP    G G  GGGGGGG       P P    PPP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826B49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YY  YY   P PPPPPPP     G G  GGGGG G       P PPPPPPP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FEA5EA4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PPPPPP      G G      G G       P PPPPPP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3D3DA15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           G G      G G       P P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063E97E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 M    M M     YY     P P           GGGGGGGGGG G       P P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4013A8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MMM    MMM     YY     PPP (PRETTY)   GGGGGGGGGG (GOOD) PPP (PROBABILITIES)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E2FFA6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1A63F0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(to fail at cryptography)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1CDCEDD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F85CAF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BY: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1AC8B8BB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DAVID DURAN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2163A498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ALEJANDRO LOPEZ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06AE19B6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ANGEL LOPEZ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01D215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JULY  2015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58944E8F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                                                                              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C96A2E2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r w:rsidRPr="00197214">
              <w:rPr>
                <w:rFonts w:ascii="Monaco" w:hAnsi="Monaco" w:cs="Times New Roman"/>
                <w:sz w:val="12"/>
                <w:szCs w:val="12"/>
              </w:rPr>
              <w:t>printf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"**********************PRESS***ANY***KEY***TO***CONTINUE*************************</w:t>
            </w:r>
            <w:r w:rsidRPr="00197214">
              <w:rPr>
                <w:rFonts w:ascii="Monaco" w:hAnsi="Monaco" w:cs="Times New Roman"/>
                <w:b/>
                <w:bCs/>
                <w:color w:val="BB6622"/>
                <w:sz w:val="12"/>
                <w:szCs w:val="12"/>
              </w:rPr>
              <w:t>\n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</w:t>
            </w:r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9F39743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</w:t>
            </w:r>
            <w:proofErr w:type="spellStart"/>
            <w:proofErr w:type="gramStart"/>
            <w:r w:rsidRPr="00197214">
              <w:rPr>
                <w:rFonts w:ascii="Monaco" w:hAnsi="Monaco" w:cs="Times New Roman"/>
                <w:sz w:val="12"/>
                <w:szCs w:val="12"/>
              </w:rPr>
              <w:t>getchar</w:t>
            </w:r>
            <w:proofErr w:type="spellEnd"/>
            <w:r w:rsidRPr="00197214">
              <w:rPr>
                <w:rFonts w:ascii="Monaco" w:hAnsi="Monaco" w:cs="Times New Roman"/>
                <w:sz w:val="12"/>
                <w:szCs w:val="12"/>
              </w:rPr>
              <w:t>(</w:t>
            </w:r>
            <w:proofErr w:type="gramEnd"/>
            <w:r w:rsidRPr="00197214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66276E55" w14:textId="07CD6D00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 xml:space="preserve">   system(</w:t>
            </w:r>
            <w:r w:rsidRPr="00197214">
              <w:rPr>
                <w:rFonts w:ascii="Monaco" w:hAnsi="Monaco" w:cs="Times New Roman"/>
                <w:color w:val="BA2121"/>
                <w:sz w:val="12"/>
                <w:szCs w:val="12"/>
              </w:rPr>
              <w:t>"clear"</w:t>
            </w:r>
            <w:r w:rsidR="00834108">
              <w:rPr>
                <w:rFonts w:ascii="Monaco" w:hAnsi="Monaco" w:cs="Times New Roman"/>
                <w:sz w:val="12"/>
                <w:szCs w:val="12"/>
              </w:rPr>
              <w:t>);</w:t>
            </w:r>
          </w:p>
          <w:p w14:paraId="4F80B56C" w14:textId="6EDB4C06" w:rsidR="00197214" w:rsidRPr="00197214" w:rsidRDefault="00197214" w:rsidP="000905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Times New Roman"/>
                <w:sz w:val="12"/>
                <w:szCs w:val="12"/>
              </w:rPr>
            </w:pPr>
            <w:r w:rsidRPr="00197214">
              <w:rPr>
                <w:rFonts w:ascii="Monaco" w:hAnsi="Monaco" w:cs="Times New Roman"/>
                <w:sz w:val="12"/>
                <w:szCs w:val="12"/>
              </w:rPr>
              <w:t>}</w:t>
            </w:r>
          </w:p>
        </w:tc>
        <w:tc>
          <w:tcPr>
            <w:tcW w:w="577" w:type="dxa"/>
          </w:tcPr>
          <w:p w14:paraId="6D6033D9" w14:textId="77777777" w:rsidR="00197214" w:rsidRPr="00197214" w:rsidRDefault="00197214" w:rsidP="00197214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Monaco" w:hAnsi="Monaco" w:cs="Times New Roman"/>
                <w:sz w:val="12"/>
                <w:szCs w:val="12"/>
              </w:rPr>
            </w:pPr>
          </w:p>
        </w:tc>
      </w:tr>
    </w:tbl>
    <w:p w14:paraId="6F8EB756" w14:textId="77777777" w:rsidR="00197214" w:rsidRPr="00197214" w:rsidRDefault="00197214" w:rsidP="00197214">
      <w:pPr>
        <w:pStyle w:val="ListParagraph"/>
        <w:rPr>
          <w:b/>
        </w:rPr>
      </w:pPr>
    </w:p>
    <w:p w14:paraId="5A48309B" w14:textId="1FEB4B42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llave.c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llave.h</w:t>
      </w:r>
      <w:proofErr w:type="spellEnd"/>
    </w:p>
    <w:p w14:paraId="7D58D27E" w14:textId="5E44385C" w:rsidR="009F370C" w:rsidRDefault="009F370C" w:rsidP="009F370C">
      <w:pPr>
        <w:pStyle w:val="ListParagraph"/>
        <w:rPr>
          <w:b/>
        </w:rPr>
      </w:pPr>
      <w:proofErr w:type="spellStart"/>
      <w:r>
        <w:rPr>
          <w:b/>
        </w:rPr>
        <w:t>validaLlave</w:t>
      </w:r>
      <w:proofErr w:type="spellEnd"/>
      <w:r>
        <w:rPr>
          <w:b/>
        </w:rPr>
        <w:t>:</w:t>
      </w:r>
    </w:p>
    <w:p w14:paraId="539034BE" w14:textId="0ACC4720" w:rsidR="009F370C" w:rsidRDefault="009F370C" w:rsidP="009F370C">
      <w:pPr>
        <w:pStyle w:val="ListParagraph"/>
        <w:rPr>
          <w:b/>
        </w:rPr>
      </w:pPr>
      <w:r>
        <w:rPr>
          <w:b/>
        </w:rPr>
        <w:t>P10:</w:t>
      </w:r>
    </w:p>
    <w:p w14:paraId="7A330B5E" w14:textId="3846AF9F" w:rsidR="009F370C" w:rsidRDefault="009F370C" w:rsidP="009F370C">
      <w:pPr>
        <w:pStyle w:val="ListParagraph"/>
        <w:rPr>
          <w:b/>
        </w:rPr>
      </w:pPr>
      <w:r>
        <w:rPr>
          <w:b/>
        </w:rPr>
        <w:t>P8:</w:t>
      </w:r>
    </w:p>
    <w:p w14:paraId="59D13A5D" w14:textId="6F9F379B" w:rsidR="009F370C" w:rsidRPr="009F370C" w:rsidRDefault="009F370C" w:rsidP="009F370C">
      <w:pPr>
        <w:pStyle w:val="ListParagraph"/>
        <w:rPr>
          <w:b/>
        </w:rPr>
      </w:pPr>
      <w:proofErr w:type="spellStart"/>
      <w:r>
        <w:rPr>
          <w:b/>
        </w:rPr>
        <w:t>Keyschedule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3979"/>
      </w:tblGrid>
      <w:tr w:rsidR="006F3F6A" w:rsidRPr="00197214" w14:paraId="31BF7025" w14:textId="77777777" w:rsidTr="00725D30">
        <w:trPr>
          <w:trHeight w:val="3946"/>
          <w:jc w:val="center"/>
        </w:trPr>
        <w:tc>
          <w:tcPr>
            <w:tcW w:w="6091" w:type="dxa"/>
          </w:tcPr>
          <w:p w14:paraId="243AA59C" w14:textId="77777777" w:rsidR="006F3F6A" w:rsidRPr="006D0133" w:rsidRDefault="006F3F6A" w:rsidP="00106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4BB6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#include "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llave.h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"</w:t>
            </w:r>
          </w:p>
          <w:p w14:paraId="40975B5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8773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Valida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sea de 10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caracteres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que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el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permitido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39226BE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validaLlave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*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9308A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BBF2F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K10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7FDDA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663EC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while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!=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18267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if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'1'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2B932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((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-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'0'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5D30FD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else</w:t>
            </w:r>
          </w:p>
          <w:p w14:paraId="6D14C0C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K10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-1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34087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++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36121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70614AD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F81A47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K10;</w:t>
            </w:r>
          </w:p>
          <w:p w14:paraId="0B8FABF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1C5262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5596F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8bits LLAVE*/</w:t>
            </w:r>
          </w:p>
          <w:p w14:paraId="258C36D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201A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B829A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D240D3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B1CE83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4F05D7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KEY: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E30FE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289183B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5D90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10*/</w:t>
            </w:r>
          </w:p>
          <w:p w14:paraId="511365B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a.p0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</w:p>
          <w:p w14:paraId="7032E41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4;</w:t>
            </w:r>
          </w:p>
          <w:p w14:paraId="6B653DC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</w:p>
          <w:p w14:paraId="26005CE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a.p3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6;</w:t>
            </w:r>
          </w:p>
          <w:p w14:paraId="76F8E0C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a.p4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3;</w:t>
            </w:r>
          </w:p>
          <w:p w14:paraId="44D3605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a.p5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9;</w:t>
            </w:r>
          </w:p>
          <w:p w14:paraId="7C230E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a.p6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</w:p>
          <w:p w14:paraId="67F8760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a.p7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8;</w:t>
            </w:r>
          </w:p>
          <w:p w14:paraId="41D47B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a.p8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7;</w:t>
            </w:r>
          </w:p>
          <w:p w14:paraId="0F8933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a.p9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5;</w:t>
            </w:r>
          </w:p>
          <w:p w14:paraId="1D89628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95DB9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2216F89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P10: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,a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64AA70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58F73F1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(a);</w:t>
            </w:r>
          </w:p>
          <w:p w14:paraId="203B428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2DB6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56D88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D870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F255F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7D7A0B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INTtoB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3D861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DF2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5661CEE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RECIEVEDP8: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14B21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3A4769F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9212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393943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5;</w:t>
            </w:r>
          </w:p>
          <w:p w14:paraId="64DBEB1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a.p3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</w:p>
          <w:p w14:paraId="63D7747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a.p4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6;</w:t>
            </w:r>
          </w:p>
          <w:p w14:paraId="5B9B537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a.p5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3;</w:t>
            </w:r>
          </w:p>
          <w:p w14:paraId="70DDE77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a.p6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7;</w:t>
            </w:r>
          </w:p>
          <w:p w14:paraId="0C05243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a.p7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4;</w:t>
            </w:r>
          </w:p>
          <w:p w14:paraId="3C4AE1C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a.p8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9;</w:t>
            </w:r>
          </w:p>
          <w:p w14:paraId="1FC4E8B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a.p9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b.p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8;</w:t>
            </w:r>
          </w:p>
          <w:p w14:paraId="602152C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719E5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16D5629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PERMUTEDP8: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,a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33386E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3ACC370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7679D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BtoINT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(a);</w:t>
            </w:r>
          </w:p>
          <w:p w14:paraId="6D11F37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B51BE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2FB5AE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DA694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5356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Key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keyschedule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int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key)</w:t>
            </w:r>
          </w:p>
          <w:p w14:paraId="27DDEF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829C37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D31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  <w:t>Key k;</w:t>
            </w:r>
          </w:p>
          <w:p w14:paraId="5792AAF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56F6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3B7F28D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"KEY SCHEDULE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84FA8D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430BF7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260A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Introducimos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llave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por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unica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vez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permutacion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P10*/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511DA5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P10(key);</w:t>
            </w:r>
          </w:p>
          <w:p w14:paraId="18F19A3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FCD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/*LS-1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mascaras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realizar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corrimientos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sumas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sin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riesgo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un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no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deseado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45541F3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&amp;0x1E0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&amp;0x200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&gt;&gt;4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&lt;&lt;1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&gt;&gt;4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);</w:t>
            </w:r>
          </w:p>
          <w:p w14:paraId="473F59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0C4C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/*LS-2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mascaras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realizar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corrimientos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sumas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sin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riesgo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a un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no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deseado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09999A7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&amp;0xE0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&lt;&lt;2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&amp;0x300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&gt;&gt;3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&amp;0x7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&lt;&lt;2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|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(k.k1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&amp;0x18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&gt;&gt;3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4C7024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AFF34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1613CFB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LS-1: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,INTtoB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(k.k1),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113934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  <w:shd w:val="clear" w:color="FF0000" w:fill="auto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endif</w:t>
            </w:r>
            <w:proofErr w:type="spellEnd"/>
          </w:p>
          <w:p w14:paraId="37065D7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3D7BE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mascara </w:t>
            </w:r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8 bits a la P8 para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garantizar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73C7DBB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P8(k.k1)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4499D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CE233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562A06F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LS-2: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,INTtoB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(k.k2),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10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591F1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670AC9D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EFD9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Aplicamos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una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mascara a 8 bits a la P</w:t>
            </w:r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8  para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garantizar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resultados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en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este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rango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20"/>
                <w:szCs w:val="20"/>
              </w:rPr>
              <w:t>*/</w:t>
            </w:r>
          </w:p>
          <w:p w14:paraId="2282C58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k.k</w:t>
            </w:r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=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P8(k.k2)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&amp;0xFF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E0665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30E7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 xml:space="preserve"> SHOWKSCH</w:t>
            </w:r>
          </w:p>
          <w:p w14:paraId="7A0DE20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SUBKEY1:"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,UStoB((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)k.k1),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1A55D2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"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20"/>
                <w:szCs w:val="20"/>
              </w:rPr>
              <w:t>\t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SUBKEY2:"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,UStoB((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unsigned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20"/>
                <w:szCs w:val="20"/>
              </w:rPr>
              <w:t>char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)k.k2),</w:t>
            </w:r>
            <w:r w:rsidRPr="006D0133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8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FF3213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proofErr w:type="gram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spellStart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20"/>
                <w:szCs w:val="20"/>
              </w:rPr>
              <w:t>'\n'</w:t>
            </w: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B46ABF0" w14:textId="46A4ABE9" w:rsidR="006D0133" w:rsidRPr="00725D30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20"/>
                <w:szCs w:val="20"/>
              </w:rPr>
              <w:t>endif</w:t>
            </w:r>
            <w:proofErr w:type="spellEnd"/>
          </w:p>
          <w:p w14:paraId="7D615B1C" w14:textId="4459DDF4" w:rsidR="006D0133" w:rsidRPr="00725D30" w:rsidRDefault="006D0133" w:rsidP="00106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13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20"/>
                <w:szCs w:val="20"/>
              </w:rPr>
              <w:t>return</w:t>
            </w:r>
            <w:r w:rsidR="00725D30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</w:p>
        </w:tc>
        <w:tc>
          <w:tcPr>
            <w:tcW w:w="3979" w:type="dxa"/>
          </w:tcPr>
          <w:p w14:paraId="5A9311F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lastRenderedPageBreak/>
              <w:t>CC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gcc</w:t>
            </w:r>
            <w:proofErr w:type="spellEnd"/>
          </w:p>
          <w:p w14:paraId="5725887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-c -g3</w:t>
            </w:r>
          </w:p>
          <w:p w14:paraId="55F07B71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-o libraries/</w:t>
            </w:r>
          </w:p>
          <w:p w14:paraId="05BC8BD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SOURCES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</w:p>
          <w:p w14:paraId="2D4CD51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PSOURCES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</w:p>
          <w:p w14:paraId="779809C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OBJECTS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SOURCES:.c</w:t>
            </w:r>
            <w:proofErr w:type="spellEnd"/>
            <w:proofErr w:type="gramStart"/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.o</w:t>
            </w:r>
            <w:proofErr w:type="gramEnd"/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1EBD08F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color w:val="19177C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color w:val="666666"/>
                <w:sz w:val="18"/>
                <w:szCs w:val="18"/>
              </w:rPr>
              <w:t>=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</w:p>
          <w:p w14:paraId="550EB42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21A7F0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all: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6347A6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47AD0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C6FFC7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SOURCES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0B4F3B5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PSOURCES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-o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79A4BF2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6956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MyPGP.c</w:t>
            </w:r>
            <w:proofErr w:type="spellEnd"/>
          </w:p>
          <w:p w14:paraId="6EDFA1CE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MyPGP.c</w:t>
            </w:r>
            <w:proofErr w:type="spellEnd"/>
          </w:p>
          <w:p w14:paraId="144F5DEA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D29A1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byte.c</w:t>
            </w:r>
            <w:proofErr w:type="spellEnd"/>
          </w:p>
          <w:p w14:paraId="016D89F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byte.o</w:t>
            </w:r>
            <w:proofErr w:type="spellEnd"/>
            <w:proofErr w:type="gramEnd"/>
          </w:p>
          <w:p w14:paraId="6253ACDD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B8117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llave.c</w:t>
            </w:r>
            <w:proofErr w:type="spellEnd"/>
          </w:p>
          <w:p w14:paraId="1D34166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llave.o</w:t>
            </w:r>
            <w:proofErr w:type="spellEnd"/>
            <w:proofErr w:type="gramEnd"/>
          </w:p>
          <w:p w14:paraId="724BB54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76FC9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OpMode.o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OpMode.c</w:t>
            </w:r>
            <w:proofErr w:type="spellEnd"/>
          </w:p>
          <w:p w14:paraId="38C476D5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OpMode.o</w:t>
            </w:r>
            <w:proofErr w:type="spellEnd"/>
          </w:p>
          <w:p w14:paraId="640FA4A4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C0A8F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proofErr w:type="gram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: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sdes.c</w:t>
            </w:r>
            <w:proofErr w:type="spellEnd"/>
          </w:p>
          <w:p w14:paraId="7F9DE7C3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CC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</w:t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sdes.c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PFLAGS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  <w:proofErr w:type="spellStart"/>
            <w:proofErr w:type="gram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sdes.o</w:t>
            </w:r>
            <w:proofErr w:type="spellEnd"/>
            <w:proofErr w:type="gramEnd"/>
          </w:p>
          <w:p w14:paraId="67D11F8B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B41380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5D06F2" w14:textId="77777777" w:rsidR="006F3F6A" w:rsidRP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clean:</w:t>
            </w:r>
          </w:p>
          <w:p w14:paraId="22E0258B" w14:textId="77777777" w:rsidR="006F3F6A" w:rsidRDefault="006F3F6A" w:rsidP="006F3F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  <w:proofErr w:type="spellEnd"/>
            <w:r w:rsidRPr="006F3F6A">
              <w:rPr>
                <w:rFonts w:ascii="Times New Roman" w:hAnsi="Times New Roman" w:cs="Times New Roman"/>
                <w:sz w:val="18"/>
                <w:szCs w:val="18"/>
              </w:rPr>
              <w:t xml:space="preserve"> libraries/*o 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$(</w:t>
            </w:r>
            <w:r w:rsidRPr="006F3F6A">
              <w:rPr>
                <w:rFonts w:ascii="Times New Roman" w:hAnsi="Times New Roman" w:cs="Times New Roman"/>
                <w:sz w:val="18"/>
                <w:szCs w:val="18"/>
              </w:rPr>
              <w:t>EXECUTABLE</w:t>
            </w:r>
            <w:r w:rsidRPr="006F3F6A">
              <w:rPr>
                <w:rFonts w:ascii="Times New Roman" w:hAnsi="Times New Roman" w:cs="Times New Roman"/>
                <w:b/>
                <w:bCs/>
                <w:color w:val="008000"/>
                <w:sz w:val="18"/>
                <w:szCs w:val="18"/>
              </w:rPr>
              <w:t>)</w:t>
            </w:r>
          </w:p>
          <w:p w14:paraId="1AF12FB2" w14:textId="77777777" w:rsidR="006F3F6A" w:rsidRPr="00197214" w:rsidRDefault="006F3F6A" w:rsidP="0009054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Monaco" w:hAnsi="Monaco" w:cs="Times New Roman"/>
                <w:sz w:val="12"/>
                <w:szCs w:val="12"/>
              </w:rPr>
            </w:pPr>
          </w:p>
        </w:tc>
      </w:tr>
    </w:tbl>
    <w:p w14:paraId="1E614DF3" w14:textId="77777777" w:rsidR="00834108" w:rsidRPr="006F3F6A" w:rsidRDefault="00834108" w:rsidP="00725D30">
      <w:pPr>
        <w:rPr>
          <w:b/>
        </w:rPr>
      </w:pPr>
    </w:p>
    <w:p w14:paraId="5035181F" w14:textId="1BB0AA7A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OpMode.c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OpMode.h</w:t>
      </w:r>
      <w:proofErr w:type="spellEnd"/>
    </w:p>
    <w:p w14:paraId="579481BB" w14:textId="2F4FF0F9" w:rsidR="006D0133" w:rsidRDefault="006D0133" w:rsidP="006D0133">
      <w:pPr>
        <w:pStyle w:val="ListParagraph"/>
        <w:rPr>
          <w:b/>
        </w:rPr>
      </w:pPr>
      <w:r>
        <w:rPr>
          <w:b/>
        </w:rPr>
        <w:t xml:space="preserve">Functions: </w:t>
      </w:r>
    </w:p>
    <w:p w14:paraId="024B07AA" w14:textId="7A00C87E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CTR(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nonce,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counter,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Key K): For this function</w:t>
      </w:r>
      <w:r w:rsidR="0080345F">
        <w:rPr>
          <w:rFonts w:ascii="Times New Roman" w:hAnsi="Times New Roman" w:cs="Times New Roman"/>
          <w:sz w:val="24"/>
          <w:szCs w:val="24"/>
        </w:rPr>
        <w:t xml:space="preserve"> the program encrypt the plaintext with the CTR mode </w:t>
      </w:r>
    </w:p>
    <w:p w14:paraId="1371B444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D4E54" w14:textId="796D2711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CBC(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5B52AAC8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E9253" w14:textId="41F12E0A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ECB(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65F0418F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E8C2" w14:textId="38BE9C8B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mode, Key K):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6614433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23DAF" w14:textId="33BC3E44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CFB(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iv,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80345F">
        <w:rPr>
          <w:rFonts w:ascii="Times New Roman" w:hAnsi="Times New Roman" w:cs="Times New Roman"/>
          <w:sz w:val="24"/>
          <w:szCs w:val="24"/>
        </w:rPr>
        <w:t xml:space="preserve"> mode, Key K):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B851E70" w14:textId="77777777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DB3E9" w14:textId="3716671C" w:rsidR="006D0133" w:rsidRDefault="006D0133" w:rsidP="006D0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CIPHERFILE(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Source,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Target,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Mode ,Key key):</w:t>
      </w:r>
      <w:r w:rsidR="0080345F">
        <w:rPr>
          <w:rFonts w:ascii="Times New Roman" w:hAnsi="Times New Roman" w:cs="Times New Roman"/>
          <w:sz w:val="24"/>
          <w:szCs w:val="24"/>
        </w:rPr>
        <w:t xml:space="preserve"> </w:t>
      </w:r>
      <w:r w:rsidR="0080345F">
        <w:rPr>
          <w:rFonts w:ascii="Times New Roman" w:hAnsi="Times New Roman" w:cs="Times New Roman"/>
          <w:sz w:val="24"/>
          <w:szCs w:val="24"/>
        </w:rPr>
        <w:t>For this function the program encrypt the plaintext with the CTR mode</w:t>
      </w:r>
    </w:p>
    <w:p w14:paraId="7741B880" w14:textId="77777777" w:rsidR="006D0133" w:rsidRDefault="006D0133" w:rsidP="006D0133">
      <w:pPr>
        <w:pStyle w:val="ListParagraph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995"/>
      </w:tblGrid>
      <w:tr w:rsidR="006D0133" w14:paraId="688DFBF6" w14:textId="77777777" w:rsidTr="006D0133">
        <w:trPr>
          <w:trHeight w:val="1244"/>
        </w:trPr>
        <w:tc>
          <w:tcPr>
            <w:tcW w:w="9995" w:type="dxa"/>
          </w:tcPr>
          <w:p w14:paraId="1ED68C40" w14:textId="77777777" w:rsidR="006D0133" w:rsidRDefault="006D0133" w:rsidP="00106710">
            <w:pPr>
              <w:pStyle w:val="ListParagraph"/>
              <w:ind w:left="0"/>
              <w:rPr>
                <w:b/>
              </w:rPr>
            </w:pPr>
          </w:p>
          <w:p w14:paraId="7A9EB63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#include "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OpMode.h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"</w:t>
            </w:r>
          </w:p>
          <w:p w14:paraId="35C1FD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E18B30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nonce,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counter,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Key K){</w:t>
            </w:r>
          </w:p>
          <w:p w14:paraId="4498FDC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noncounter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(nonce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&amp;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0xC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(counter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&amp;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0x3F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C4D1E1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noncounter,K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75889E9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1539DE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82167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649F7BD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555F285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SDES(m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3E9BA3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73CD85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.k2,K.k1)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iv;</w:t>
            </w:r>
          </w:p>
          <w:p w14:paraId="2E9A682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749A2B7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982F7E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106E552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3C698E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24E3E16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554B1B6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.k2,K.k1);</w:t>
            </w:r>
          </w:p>
          <w:p w14:paraId="3D667F2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2029D5D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FFE441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588636A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.k1,K.k2);</w:t>
            </w:r>
          </w:p>
          <w:p w14:paraId="2FEAEBC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6264D01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090F50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iv,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m,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mode, Key K){</w:t>
            </w:r>
          </w:p>
          <w:p w14:paraId="6414D71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return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SDES(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iv,K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.k1,K.k2)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m;</w:t>
            </w:r>
          </w:p>
          <w:p w14:paraId="0E8DA85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6B7FD08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170548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void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CIPHERFILE(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const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 ,Key key){</w:t>
            </w:r>
          </w:p>
          <w:p w14:paraId="6D6714B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6924BE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FILE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*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target;</w:t>
            </w:r>
          </w:p>
          <w:p w14:paraId="5576C95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; </w:t>
            </w:r>
          </w:p>
          <w:p w14:paraId="4916E2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c,i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0DEBDA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NONCE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,OpMODE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2C1A0FA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ED8349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Llenamos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variables de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basados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en el vector de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*OPT */</w:t>
            </w:r>
          </w:p>
          <w:p w14:paraId="47666F6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FCCA7A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]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]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2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29484D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5E4D61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46F577B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NONCE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4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51FE4EA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241CCFE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IV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Mode[</w:t>
            </w:r>
            <w:proofErr w:type="gram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4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];</w:t>
            </w:r>
          </w:p>
          <w:p w14:paraId="0060022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E40092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'1'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||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||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9AB2B33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36A547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7DB9A7F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'D'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566D2BE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5395AD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Mostramos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las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opciones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previamente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procesadas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si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se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encuentra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la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directiva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activada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*/</w:t>
            </w:r>
          </w:p>
          <w:p w14:paraId="745EA6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E263F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ifdef</w:t>
            </w:r>
            <w:proofErr w:type="spellEnd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 xml:space="preserve"> SHOWOPTIONS</w:t>
            </w:r>
          </w:p>
          <w:p w14:paraId="4C5B80E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proofErr w:type="spell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: %</w:t>
            </w:r>
            <w:proofErr w:type="spell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c%c%c</w:t>
            </w:r>
            <w:proofErr w:type="spell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 xml:space="preserve"> CODE:%d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],Mode[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2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],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6D6DDF9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2B274F0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"NONCE: 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NONCE);</w:t>
            </w:r>
          </w:p>
          <w:p w14:paraId="1E0F17E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</w:p>
          <w:p w14:paraId="4414F5C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"IV: %d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IV);</w:t>
            </w:r>
          </w:p>
          <w:p w14:paraId="732491C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"MODE: %c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MODE);</w:t>
            </w:r>
          </w:p>
          <w:p w14:paraId="5CF86C2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#</w:t>
            </w:r>
            <w:proofErr w:type="spellStart"/>
            <w:r w:rsidRPr="006D0133">
              <w:rPr>
                <w:rFonts w:ascii="Times New Roman" w:hAnsi="Times New Roman" w:cs="Times New Roman"/>
                <w:color w:val="BC7A00"/>
                <w:sz w:val="19"/>
                <w:szCs w:val="19"/>
              </w:rPr>
              <w:t>endif</w:t>
            </w:r>
            <w:proofErr w:type="spellEnd"/>
          </w:p>
          <w:p w14:paraId="41593815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6C94E6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3D197E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Procesamos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los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archivos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 xml:space="preserve"> de entrada y 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Salida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*/</w:t>
            </w:r>
          </w:p>
          <w:p w14:paraId="5ABDC55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D47C86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source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fopen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Source,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"r"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05E0340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</w:t>
            </w:r>
          </w:p>
          <w:p w14:paraId="05386F6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source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NULL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){</w:t>
            </w:r>
          </w:p>
          <w:p w14:paraId="611740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"PRESS ANY KEY TO CONTINUE...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409A68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exit(EXIT_FAILURE);</w:t>
            </w:r>
          </w:p>
          <w:p w14:paraId="1147695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7BA1A4B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33A0151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6351304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target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fopen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"w"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CB6FCC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 target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NULL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){</w:t>
            </w:r>
          </w:p>
          <w:p w14:paraId="530D14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(source);</w:t>
            </w:r>
          </w:p>
          <w:p w14:paraId="37D825A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"PRESS ANY KEY TO CONTINUE...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7A2A3A0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exit(EXIT_FAILURE);</w:t>
            </w:r>
          </w:p>
          <w:p w14:paraId="4100489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42EE08B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0D2683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2F413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8A52D3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3C5949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=0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4DE2425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</w:t>
            </w:r>
            <w:proofErr w:type="gramStart"/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while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fgetc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!=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EOF){</w:t>
            </w:r>
          </w:p>
          <w:p w14:paraId="7C18DDF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</w:t>
            </w:r>
            <w:proofErr w:type="gramStart"/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10975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 code */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</w:t>
            </w:r>
          </w:p>
          <w:p w14:paraId="42E4DF2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615214D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NONCE,i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24F659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==68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19E72F9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MODE, key);</w:t>
            </w:r>
          </w:p>
          <w:p w14:paraId="551A07F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2B0E44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IV,ch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3732453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c;</w:t>
            </w:r>
          </w:p>
          <w:p w14:paraId="1E955AF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 </w:t>
            </w:r>
          </w:p>
          <w:p w14:paraId="62D0953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76F9621A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8357AB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IV;</w:t>
            </w:r>
          </w:p>
          <w:p w14:paraId="16B11D9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23C8E74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75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6D5E265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4FF2191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15B8A16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6713D7E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else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'D'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</w:p>
          <w:p w14:paraId="7F4EDF0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/* code */</w:t>
            </w:r>
          </w:p>
          <w:p w14:paraId="0FCF2A7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==69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199E15E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CTR(</w:t>
            </w:r>
            <w:proofErr w:type="spellStart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NONCE,i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60BA97C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==68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  <w:p w14:paraId="715E9AB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ECB(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MODE, key);</w:t>
            </w:r>
          </w:p>
          <w:p w14:paraId="5562595D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66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390B1A6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CBC(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IV,ch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7A01B909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2F248EA0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  </w:t>
            </w:r>
          </w:p>
          <w:p w14:paraId="2880497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71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5C8E728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CFB(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ch,MODE,key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5FCC964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46AD4D6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0180143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</w:t>
            </w:r>
            <w:r w:rsidRPr="006D0133">
              <w:rPr>
                <w:rFonts w:ascii="Times New Roman" w:hAnsi="Times New Roman" w:cs="Times New Roman"/>
                <w:b/>
                <w:bCs/>
                <w:color w:val="008000"/>
                <w:sz w:val="19"/>
                <w:szCs w:val="19"/>
              </w:rPr>
              <w:t>if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OpMODE</w:t>
            </w:r>
            <w:proofErr w:type="spellEnd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75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){</w:t>
            </w:r>
            <w:proofErr w:type="gramEnd"/>
          </w:p>
          <w:p w14:paraId="299405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IV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OFB(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IV,MODE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,key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2E9B4E5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c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IV</w:t>
            </w:r>
            <w:proofErr w:type="gramStart"/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^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unsigned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ch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;</w:t>
            </w:r>
          </w:p>
          <w:p w14:paraId="1718FA8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}</w:t>
            </w:r>
          </w:p>
          <w:p w14:paraId="345078A8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}</w:t>
            </w:r>
          </w:p>
          <w:p w14:paraId="0E31922C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EC1689B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       </w:t>
            </w:r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//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printTByte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( "</w:t>
            </w:r>
            <w:proofErr w:type="gram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RESULT:" ,</w:t>
            </w:r>
            <w:proofErr w:type="spellStart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UStoB</w:t>
            </w:r>
            <w:proofErr w:type="spellEnd"/>
            <w:r w:rsidRPr="006D0133">
              <w:rPr>
                <w:rFonts w:ascii="Times New Roman" w:hAnsi="Times New Roman" w:cs="Times New Roman"/>
                <w:i/>
                <w:iCs/>
                <w:color w:val="408080"/>
                <w:sz w:val="19"/>
                <w:szCs w:val="19"/>
              </w:rPr>
              <w:t>(c),8);</w:t>
            </w:r>
          </w:p>
          <w:p w14:paraId="7CD6D07E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target, 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"%c"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, (</w:t>
            </w:r>
            <w:r w:rsidRPr="006D0133">
              <w:rPr>
                <w:rFonts w:ascii="Times New Roman" w:hAnsi="Times New Roman" w:cs="Times New Roman"/>
                <w:color w:val="B00040"/>
                <w:sz w:val="19"/>
                <w:szCs w:val="19"/>
              </w:rPr>
              <w:t>char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)c );</w:t>
            </w:r>
          </w:p>
          <w:p w14:paraId="5809739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}</w:t>
            </w:r>
          </w:p>
          <w:p w14:paraId="7DA422D2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1CD8D09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(MODE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==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'E'</w:t>
            </w:r>
            <w:proofErr w:type="gram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?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proofErr w:type="gram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"FILE CYPHERED SUCCESSFULLY....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Pr="006D0133">
              <w:rPr>
                <w:rFonts w:ascii="Times New Roman" w:hAnsi="Times New Roman" w:cs="Times New Roman"/>
                <w:color w:val="666666"/>
                <w:sz w:val="19"/>
                <w:szCs w:val="19"/>
              </w:rPr>
              <w:t>: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printf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"FILE DECYPHERED SUCCESSFULLY....</w:t>
            </w:r>
            <w:r w:rsidRPr="006D0133">
              <w:rPr>
                <w:rFonts w:ascii="Times New Roman" w:hAnsi="Times New Roman" w:cs="Times New Roman"/>
                <w:b/>
                <w:bCs/>
                <w:color w:val="BB6622"/>
                <w:sz w:val="19"/>
                <w:szCs w:val="19"/>
              </w:rPr>
              <w:t>\n</w:t>
            </w:r>
            <w:r w:rsidRPr="006D0133">
              <w:rPr>
                <w:rFonts w:ascii="Times New Roman" w:hAnsi="Times New Roman" w:cs="Times New Roman"/>
                <w:color w:val="BA2121"/>
                <w:sz w:val="19"/>
                <w:szCs w:val="19"/>
              </w:rPr>
              <w:t>"</w:t>
            </w: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);</w:t>
            </w:r>
          </w:p>
          <w:p w14:paraId="44C820D4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(source);</w:t>
            </w:r>
          </w:p>
          <w:p w14:paraId="4CA04047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proofErr w:type="spellStart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fclose</w:t>
            </w:r>
            <w:proofErr w:type="spellEnd"/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(target);</w:t>
            </w:r>
          </w:p>
          <w:p w14:paraId="3ACEC6C6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9AC71BF" w14:textId="77777777" w:rsidR="006D0133" w:rsidRP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6D0133">
              <w:rPr>
                <w:rFonts w:ascii="Times New Roman" w:hAnsi="Times New Roman" w:cs="Times New Roman"/>
                <w:sz w:val="19"/>
                <w:szCs w:val="19"/>
              </w:rPr>
              <w:t>}</w:t>
            </w:r>
          </w:p>
          <w:p w14:paraId="7C9D2D73" w14:textId="77777777" w:rsidR="006D0133" w:rsidRDefault="006D0133" w:rsidP="006D013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14:paraId="23DDA35B" w14:textId="77777777" w:rsidR="00106710" w:rsidRPr="00197214" w:rsidRDefault="00106710" w:rsidP="00106710">
      <w:pPr>
        <w:pStyle w:val="ListParagraph"/>
        <w:rPr>
          <w:b/>
        </w:rPr>
      </w:pPr>
    </w:p>
    <w:p w14:paraId="7FCAA1DD" w14:textId="1E0D708D" w:rsidR="00F231E5" w:rsidRDefault="00F231E5" w:rsidP="00F231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7214">
        <w:rPr>
          <w:b/>
        </w:rPr>
        <w:t>sdes.h</w:t>
      </w:r>
      <w:proofErr w:type="spellEnd"/>
      <w:r w:rsidRPr="00197214">
        <w:rPr>
          <w:b/>
        </w:rPr>
        <w:t xml:space="preserve"> / </w:t>
      </w:r>
      <w:proofErr w:type="spellStart"/>
      <w:r w:rsidRPr="00197214">
        <w:rPr>
          <w:b/>
        </w:rPr>
        <w:t>sdes.c</w:t>
      </w:r>
      <w:proofErr w:type="spellEnd"/>
    </w:p>
    <w:p w14:paraId="0C2767D6" w14:textId="5A04CA4F" w:rsidR="0080345F" w:rsidRPr="0080345F" w:rsidRDefault="0080345F" w:rsidP="0080345F">
      <w:pPr>
        <w:pStyle w:val="ListParagraph"/>
        <w:rPr>
          <w:b/>
        </w:rPr>
      </w:pPr>
      <w:r>
        <w:rPr>
          <w:b/>
        </w:rPr>
        <w:t>Functions:</w:t>
      </w:r>
    </w:p>
    <w:p w14:paraId="5EC72307" w14:textId="38CEC983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sbox0[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 w:rsidR="0076052D">
        <w:rPr>
          <w:rFonts w:ascii="Times New Roman" w:hAnsi="Times New Roman" w:cs="Times New Roman"/>
          <w:sz w:val="24"/>
          <w:szCs w:val="24"/>
        </w:rPr>
        <w:t xml:space="preserve">]: Constant extern in other file </w:t>
      </w:r>
      <w:proofErr w:type="spellStart"/>
      <w:r w:rsidR="0076052D">
        <w:rPr>
          <w:rFonts w:ascii="Times New Roman" w:hAnsi="Times New Roman" w:cs="Times New Roman"/>
          <w:sz w:val="24"/>
          <w:szCs w:val="24"/>
        </w:rPr>
        <w:t>definiton</w:t>
      </w:r>
      <w:proofErr w:type="spellEnd"/>
    </w:p>
    <w:p w14:paraId="1897BCC8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31F417" w14:textId="5DD743EF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sbox1[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sz w:val="24"/>
          <w:szCs w:val="24"/>
        </w:rPr>
        <w:t>4</w:t>
      </w:r>
      <w:r w:rsidR="0076052D">
        <w:rPr>
          <w:rFonts w:ascii="Times New Roman" w:hAnsi="Times New Roman" w:cs="Times New Roman"/>
          <w:sz w:val="24"/>
          <w:szCs w:val="24"/>
        </w:rPr>
        <w:t>]:</w:t>
      </w:r>
      <w:r w:rsidR="0076052D" w:rsidRPr="0076052D">
        <w:rPr>
          <w:rFonts w:ascii="Times New Roman" w:hAnsi="Times New Roman" w:cs="Times New Roman"/>
          <w:sz w:val="24"/>
          <w:szCs w:val="24"/>
        </w:rPr>
        <w:t xml:space="preserve"> </w:t>
      </w:r>
      <w:r w:rsidR="0076052D">
        <w:rPr>
          <w:rFonts w:ascii="Times New Roman" w:hAnsi="Times New Roman" w:cs="Times New Roman"/>
          <w:sz w:val="24"/>
          <w:szCs w:val="24"/>
        </w:rPr>
        <w:t xml:space="preserve">Constant extern in other file </w:t>
      </w:r>
      <w:proofErr w:type="spellStart"/>
      <w:r w:rsidR="0076052D">
        <w:rPr>
          <w:rFonts w:ascii="Times New Roman" w:hAnsi="Times New Roman" w:cs="Times New Roman"/>
          <w:sz w:val="24"/>
          <w:szCs w:val="24"/>
        </w:rPr>
        <w:t>definiton</w:t>
      </w:r>
      <w:proofErr w:type="spellEnd"/>
    </w:p>
    <w:p w14:paraId="676DC90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52378" w14:textId="72CE5D43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IP(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6052D">
        <w:rPr>
          <w:rFonts w:ascii="Times New Roman" w:hAnsi="Times New Roman" w:cs="Times New Roman"/>
          <w:sz w:val="24"/>
          <w:szCs w:val="24"/>
        </w:rPr>
        <w:t xml:space="preserve"> B):  Operates the initial permutation </w:t>
      </w:r>
      <w:r w:rsidR="000704E3">
        <w:rPr>
          <w:rFonts w:ascii="Times New Roman" w:hAnsi="Times New Roman" w:cs="Times New Roman"/>
          <w:sz w:val="24"/>
          <w:szCs w:val="24"/>
        </w:rPr>
        <w:t xml:space="preserve">only changing the bits order one by one </w:t>
      </w:r>
    </w:p>
    <w:p w14:paraId="1AEEB95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4822AE" w14:textId="3F7B6F84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EP(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Key expansion, takes a key of 4 bits and turn it into an 8 bits key</w:t>
      </w:r>
    </w:p>
    <w:p w14:paraId="11674747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262F02" w14:textId="18D15586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Operates the inverse of the initial permutation in the algorithm</w:t>
      </w:r>
    </w:p>
    <w:p w14:paraId="4DE62CC1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4FB777" w14:textId="29150F29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P4(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B): also the permutation but now only by 4 </w:t>
      </w:r>
      <w:proofErr w:type="gramStart"/>
      <w:r w:rsidR="000704E3">
        <w:rPr>
          <w:rFonts w:ascii="Times New Roman" w:hAnsi="Times New Roman" w:cs="Times New Roman"/>
          <w:sz w:val="24"/>
          <w:szCs w:val="24"/>
        </w:rPr>
        <w:t>bits</w:t>
      </w:r>
      <w:proofErr w:type="gramEnd"/>
      <w:r w:rsidR="000704E3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173E116C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2F10C2" w14:textId="7D192845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IP,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0704E3">
        <w:rPr>
          <w:rFonts w:ascii="Times New Roman" w:hAnsi="Times New Roman" w:cs="Times New Roman"/>
          <w:sz w:val="24"/>
          <w:szCs w:val="24"/>
        </w:rPr>
        <w:t xml:space="preserve"> k):</w:t>
      </w:r>
      <w:r w:rsidR="00725D30">
        <w:rPr>
          <w:rFonts w:ascii="Times New Roman" w:hAnsi="Times New Roman" w:cs="Times New Roman"/>
          <w:sz w:val="24"/>
          <w:szCs w:val="24"/>
        </w:rPr>
        <w:t>p</w:t>
      </w:r>
    </w:p>
    <w:p w14:paraId="7FA2C8FA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050B3E" w14:textId="18CBD080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SW(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25D30">
        <w:rPr>
          <w:rFonts w:ascii="Times New Roman" w:hAnsi="Times New Roman" w:cs="Times New Roman"/>
          <w:sz w:val="24"/>
          <w:szCs w:val="24"/>
        </w:rPr>
        <w:t xml:space="preserve"> B): This function  makes a “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corrimiento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>” of 4 bits to simulate the switch operation</w:t>
      </w:r>
    </w:p>
    <w:p w14:paraId="138D1D12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C0759F" w14:textId="3450E267" w:rsidR="00725D30" w:rsidRDefault="0080345F" w:rsidP="00725D3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SDES(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m, 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k1 ,</w:t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sz w:val="24"/>
          <w:szCs w:val="24"/>
        </w:rPr>
        <w:t>char</w:t>
      </w:r>
      <w:r w:rsidR="00725D30">
        <w:rPr>
          <w:rFonts w:ascii="Times New Roman" w:hAnsi="Times New Roman" w:cs="Times New Roman"/>
          <w:sz w:val="24"/>
          <w:szCs w:val="24"/>
        </w:rPr>
        <w:t xml:space="preserve"> k2): takes as the input the message, the key1 and the key2 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delect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 xml:space="preserve"> by the definitions in the file ”</w:t>
      </w:r>
      <w:proofErr w:type="spellStart"/>
      <w:r w:rsidR="00725D30">
        <w:rPr>
          <w:rFonts w:ascii="Times New Roman" w:hAnsi="Times New Roman" w:cs="Times New Roman"/>
          <w:sz w:val="24"/>
          <w:szCs w:val="24"/>
        </w:rPr>
        <w:t>definition.h</w:t>
      </w:r>
      <w:proofErr w:type="spellEnd"/>
      <w:r w:rsidR="00725D30">
        <w:rPr>
          <w:rFonts w:ascii="Times New Roman" w:hAnsi="Times New Roman" w:cs="Times New Roman"/>
          <w:sz w:val="24"/>
          <w:szCs w:val="24"/>
        </w:rPr>
        <w:t>” to show one or more parts in the encryption algorithm.</w:t>
      </w:r>
    </w:p>
    <w:p w14:paraId="67093B13" w14:textId="77777777" w:rsidR="0080345F" w:rsidRDefault="0080345F" w:rsidP="008034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06225" w14:textId="77777777" w:rsidR="0080345F" w:rsidRPr="0080345F" w:rsidRDefault="0080345F" w:rsidP="0080345F">
      <w:pPr>
        <w:rPr>
          <w:b/>
        </w:rPr>
      </w:pPr>
    </w:p>
    <w:p w14:paraId="1E6CE9C1" w14:textId="77777777" w:rsidR="0080345F" w:rsidRPr="00197214" w:rsidRDefault="0080345F" w:rsidP="0080345F">
      <w:pPr>
        <w:pStyle w:val="ListParagraph"/>
        <w:rPr>
          <w:b/>
        </w:rPr>
      </w:pPr>
    </w:p>
    <w:p w14:paraId="09A1C4F4" w14:textId="77777777" w:rsidR="00F231E5" w:rsidRDefault="00F231E5" w:rsidP="00F231E5">
      <w:pPr>
        <w:pStyle w:val="ListParagraph"/>
      </w:pPr>
    </w:p>
    <w:p w14:paraId="5B74F4C5" w14:textId="77777777" w:rsidR="00F231E5" w:rsidRDefault="00F231E5" w:rsidP="0039741B"/>
    <w:p w14:paraId="6BFA2952" w14:textId="2D583992" w:rsidR="00D203BB" w:rsidRDefault="0039741B">
      <w:pPr>
        <w:pStyle w:val="Heading2"/>
      </w:pPr>
      <w:r>
        <w:lastRenderedPageBreak/>
        <w:t>RSA</w:t>
      </w:r>
    </w:p>
    <w:p w14:paraId="55159EAA" w14:textId="3678D484" w:rsidR="009A6B46" w:rsidRDefault="009A6B46" w:rsidP="009A6B46">
      <w:r>
        <w:t xml:space="preserve">For the </w:t>
      </w:r>
      <w:r>
        <w:t>RSA</w:t>
      </w:r>
      <w:r>
        <w:t xml:space="preserve"> implementation we decided to use C as the main programming language. This programming language allows us to improve the execution time and the memory use so we can develop a better application in the algorithms for encryption and decryption.</w:t>
      </w:r>
    </w:p>
    <w:p w14:paraId="3974D3F9" w14:textId="7414857E" w:rsidR="009A6B46" w:rsidRDefault="009A6B46" w:rsidP="009A6B46">
      <w:r>
        <w:t xml:space="preserve">The first part to develop the </w:t>
      </w:r>
      <w:r>
        <w:t>RSA</w:t>
      </w:r>
      <w:r>
        <w:t xml:space="preserve"> algorithm we a set of functions that help us to organize the code and implement the algorithm in a better way. We explain them below.</w:t>
      </w:r>
    </w:p>
    <w:p w14:paraId="340AAEB5" w14:textId="55496DE8" w:rsidR="009A6B46" w:rsidRDefault="009A6B46" w:rsidP="009A6B46">
      <w:pPr>
        <w:pStyle w:val="ListParagraph"/>
        <w:numPr>
          <w:ilvl w:val="0"/>
          <w:numId w:val="11"/>
        </w:numPr>
        <w:rPr>
          <w:b/>
        </w:rPr>
      </w:pPr>
      <w:r w:rsidRPr="00C172FF">
        <w:rPr>
          <w:b/>
        </w:rPr>
        <w:t xml:space="preserve"> </w:t>
      </w:r>
      <w:proofErr w:type="spellStart"/>
      <w:r w:rsidRPr="00C172FF">
        <w:rPr>
          <w:b/>
        </w:rPr>
        <w:t>exp.h</w:t>
      </w:r>
      <w:proofErr w:type="spellEnd"/>
      <w:r w:rsidRPr="00C172FF">
        <w:rPr>
          <w:b/>
        </w:rPr>
        <w:t xml:space="preserve"> / </w:t>
      </w:r>
      <w:proofErr w:type="spellStart"/>
      <w:r w:rsidRPr="00C172FF">
        <w:rPr>
          <w:b/>
        </w:rPr>
        <w:t>exp.c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38"/>
        <w:gridCol w:w="5032"/>
      </w:tblGrid>
      <w:tr w:rsidR="00292C0E" w14:paraId="29038844" w14:textId="77777777" w:rsidTr="00292C0E">
        <w:tc>
          <w:tcPr>
            <w:tcW w:w="5040" w:type="dxa"/>
          </w:tcPr>
          <w:p w14:paraId="23714FCD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9C9936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C7A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#include "</w:t>
            </w:r>
            <w:proofErr w:type="spellStart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exp.h</w:t>
            </w:r>
            <w:proofErr w:type="spellEnd"/>
            <w:r>
              <w:rPr>
                <w:rFonts w:ascii="Times New Roman" w:hAnsi="Times New Roman" w:cs="Times New Roman"/>
                <w:color w:val="BC7A00"/>
                <w:sz w:val="24"/>
                <w:szCs w:val="24"/>
              </w:rPr>
              <w:t>"</w:t>
            </w:r>
          </w:p>
          <w:p w14:paraId="5529977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5568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a){</w:t>
            </w:r>
          </w:p>
          <w:p w14:paraId="5CF6254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010EA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a){</w:t>
            </w:r>
          </w:p>
          <w:p w14:paraId="459AF74D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0E2361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703B58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A1898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257208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947819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4BD00CBB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j;</w:t>
            </w:r>
          </w:p>
          <w:p w14:paraId="07853DE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A368F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;j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3E4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aux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a;</w:t>
            </w:r>
          </w:p>
          <w:p w14:paraId="7B04DC2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aux;</w:t>
            </w:r>
          </w:p>
          <w:p w14:paraId="047E53A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D5D04C3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CA2C6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exponente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524D8289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959E4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E6FCB0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gram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exponente;i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878CA6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base;</w:t>
            </w:r>
          </w:p>
          <w:p w14:paraId="4CFA83F3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res,n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A4DEB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00D95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res;</w:t>
            </w:r>
          </w:p>
          <w:p w14:paraId="549F982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99DFCFF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F85C7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Power(</w:t>
            </w:r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, 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n){</w:t>
            </w:r>
          </w:p>
          <w:p w14:paraId="41BBCD2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BB25C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k;</w:t>
            </w:r>
          </w:p>
          <w:p w14:paraId="12A5AC8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8D93B7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40CC394C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BF016E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exponente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%d\n ",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(2,k)  ) ;</w:t>
            </w:r>
          </w:p>
          <w:p w14:paraId="3BA6DD96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base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,k), n);</w:t>
            </w:r>
          </w:p>
          <w:p w14:paraId="0B8F8A74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exponenciacion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: %.2f\n",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( base,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elevar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(2,k), n) );</w:t>
            </w:r>
          </w:p>
          <w:p w14:paraId="1CBF3825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D9992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res,n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CD5C32A" w14:textId="77777777" w:rsidR="00292C0E" w:rsidRDefault="00292C0E" w:rsidP="00292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3A56A2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040" w:type="dxa"/>
          </w:tcPr>
          <w:p w14:paraId="1FACF31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8F72C46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D6A4E9F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623739D4" w14:textId="07E5AF13" w:rsidR="00292C0E" w:rsidRDefault="00292C0E" w:rsidP="00292C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function “</w:t>
            </w:r>
            <w:proofErr w:type="spellStart"/>
            <w:r>
              <w:rPr>
                <w:b/>
              </w:rPr>
              <w:t>binex</w:t>
            </w:r>
            <w:proofErr w:type="spellEnd"/>
            <w:r>
              <w:rPr>
                <w:b/>
              </w:rPr>
              <w:t xml:space="preserve">” </w:t>
            </w:r>
          </w:p>
          <w:p w14:paraId="7BB25760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03CEFB29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3685FBFB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4D20ACD7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79939A14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2E8AF9A3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2497AC2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69B4D22C" w14:textId="77777777" w:rsidR="00292C0E" w:rsidRDefault="00292C0E" w:rsidP="00292C0E">
            <w:pPr>
              <w:pStyle w:val="ListParagraph"/>
              <w:ind w:left="0"/>
              <w:rPr>
                <w:b/>
              </w:rPr>
            </w:pPr>
          </w:p>
          <w:p w14:paraId="361A4631" w14:textId="5E138C16" w:rsidR="00292C0E" w:rsidRDefault="00292C0E" w:rsidP="00292C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The function “</w:t>
            </w:r>
            <w:proofErr w:type="spellStart"/>
            <w:r>
              <w:rPr>
                <w:b/>
              </w:rPr>
              <w:t>elevar</w:t>
            </w:r>
            <w:proofErr w:type="spellEnd"/>
            <w:r>
              <w:rPr>
                <w:b/>
              </w:rPr>
              <w:t>”</w:t>
            </w:r>
          </w:p>
        </w:tc>
      </w:tr>
    </w:tbl>
    <w:p w14:paraId="5EECEA7A" w14:textId="77777777" w:rsidR="00292C0E" w:rsidRPr="00C172FF" w:rsidRDefault="00292C0E" w:rsidP="00292C0E">
      <w:pPr>
        <w:pStyle w:val="ListParagraph"/>
        <w:rPr>
          <w:b/>
        </w:rPr>
      </w:pPr>
    </w:p>
    <w:p w14:paraId="377724FB" w14:textId="4703F6D8" w:rsidR="009A6B46" w:rsidRDefault="009A6B46" w:rsidP="009A6B4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C172FF">
        <w:rPr>
          <w:b/>
        </w:rPr>
        <w:t>generator.c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317A0" w14:paraId="24F7F73D" w14:textId="77777777" w:rsidTr="009317A0">
        <w:tc>
          <w:tcPr>
            <w:tcW w:w="10080" w:type="dxa"/>
          </w:tcPr>
          <w:p w14:paraId="3A954DF9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argc,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0CDD0ED8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c;</w:t>
            </w:r>
          </w:p>
          <w:p w14:paraId="178F2F97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f,x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21736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,n,phin,e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54C4B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0C0816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14:paraId="409EF8D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9A43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c);</w:t>
            </w:r>
          </w:p>
          <w:p w14:paraId="5DD3D8B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(time(</w:t>
            </w:r>
            <w:r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232E2FF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(c)];</w:t>
            </w:r>
          </w:p>
          <w:p w14:paraId="3DF3BD46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q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(c)];</w:t>
            </w:r>
          </w:p>
          <w:p w14:paraId="4AB1016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"p %d q :%d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8F46C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p,q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9BE869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"n : 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2FD7FD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p, q);</w:t>
            </w:r>
          </w:p>
          <w:p w14:paraId="587DE890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"phi (n)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4FCC7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D64614E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F59FE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049EC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 e :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4C697F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781D3B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063014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"mcd () = %.0f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euclides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e));</w:t>
            </w:r>
          </w:p>
          <w:p w14:paraId="716F72B0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euclides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5B8FBAD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"valor de e : %d\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n",e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);</w:t>
            </w:r>
          </w:p>
          <w:p w14:paraId="3400333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//e = 7;</w:t>
            </w:r>
          </w:p>
          <w:p w14:paraId="06B95552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extEuclid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)e, (</w:t>
            </w:r>
            <w:proofErr w:type="spellStart"/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y,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f);</w:t>
            </w:r>
          </w:p>
          <w:p w14:paraId="0F0ACED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"x = %d y = %d f = %d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x, y, f);</w:t>
            </w:r>
          </w:p>
          <w:p w14:paraId="2CAD8305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80ECA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 xml:space="preserve">"RSA public Key : (  %d , %d ) 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AC2928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 xml:space="preserve">"RSA secret Key : (  %d , %d ) 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x,phin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),n);</w:t>
            </w:r>
          </w:p>
          <w:p w14:paraId="3CB3D233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3D33B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1B5D12" w14:textId="77777777" w:rsidR="009317A0" w:rsidRDefault="009317A0" w:rsidP="009317A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DF4D765" w14:textId="77777777" w:rsidR="009317A0" w:rsidRDefault="009317A0" w:rsidP="009317A0">
            <w:pPr>
              <w:pStyle w:val="ListParagraph"/>
              <w:ind w:left="0"/>
              <w:rPr>
                <w:b/>
              </w:rPr>
            </w:pPr>
          </w:p>
        </w:tc>
      </w:tr>
    </w:tbl>
    <w:p w14:paraId="15235164" w14:textId="77777777" w:rsidR="009317A0" w:rsidRPr="00C172FF" w:rsidRDefault="009317A0" w:rsidP="009317A0">
      <w:pPr>
        <w:pStyle w:val="ListParagraph"/>
        <w:rPr>
          <w:b/>
        </w:rPr>
      </w:pPr>
    </w:p>
    <w:p w14:paraId="6ADF8359" w14:textId="6990265E" w:rsidR="009A6B46" w:rsidRPr="00C172FF" w:rsidRDefault="009A6B46" w:rsidP="009A6B4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C172FF">
        <w:rPr>
          <w:b/>
        </w:rPr>
        <w:t>rsa.c</w:t>
      </w:r>
      <w:proofErr w:type="spellEnd"/>
      <w:r w:rsidRPr="00C172FF">
        <w:rPr>
          <w:b/>
        </w:rPr>
        <w:t xml:space="preserve"> / </w:t>
      </w:r>
      <w:proofErr w:type="spellStart"/>
      <w:r w:rsidRPr="00C172FF">
        <w:rPr>
          <w:b/>
        </w:rPr>
        <w:t>rsa.h</w:t>
      </w:r>
      <w:proofErr w:type="spellEnd"/>
    </w:p>
    <w:p w14:paraId="022B937B" w14:textId="37EC8358" w:rsidR="00F70DCC" w:rsidRDefault="00F70DCC" w:rsidP="00F70DCC">
      <w:pPr>
        <w:pStyle w:val="ListParagraph"/>
      </w:pPr>
      <w:r>
        <w:t>For these files we develop the next set of functions and we have their description below</w:t>
      </w:r>
    </w:p>
    <w:p w14:paraId="7F815B99" w14:textId="7DC2CDC3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4D7A47">
        <w:rPr>
          <w:rFonts w:ascii="Times New Roman" w:hAnsi="Times New Roman" w:cs="Times New Roman"/>
          <w:sz w:val="24"/>
          <w:szCs w:val="24"/>
        </w:rPr>
        <w:t xml:space="preserve">d): This is the implementation of the extended </w:t>
      </w:r>
      <w:proofErr w:type="spellStart"/>
      <w:r w:rsidR="004D7A47">
        <w:rPr>
          <w:rFonts w:ascii="Times New Roman" w:hAnsi="Times New Roman" w:cs="Times New Roman"/>
          <w:sz w:val="24"/>
          <w:szCs w:val="24"/>
        </w:rPr>
        <w:t>Euclides</w:t>
      </w:r>
      <w:proofErr w:type="spellEnd"/>
      <w:r w:rsidR="004D7A47">
        <w:rPr>
          <w:rFonts w:ascii="Times New Roman" w:hAnsi="Times New Roman" w:cs="Times New Roman"/>
          <w:sz w:val="24"/>
          <w:szCs w:val="24"/>
        </w:rPr>
        <w:t xml:space="preserve"> algorithm </w:t>
      </w:r>
      <w:bookmarkStart w:id="0" w:name="_GoBack"/>
      <w:bookmarkEnd w:id="0"/>
    </w:p>
    <w:p w14:paraId="20A3FF8F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8FD7E8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Inverso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b,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d);</w:t>
      </w:r>
    </w:p>
    <w:p w14:paraId="7F5AB9A4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90CB07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0BC9AE87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39227F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euclides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a, </w:t>
      </w: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51ED377B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763F41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mod);</w:t>
      </w:r>
    </w:p>
    <w:p w14:paraId="176564BA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D5EB52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54B161A9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FC6511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74BDFA64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3BB787" w14:textId="2BA3DEF5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calcularPrimos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292C0E">
        <w:rPr>
          <w:rFonts w:ascii="Times New Roman" w:hAnsi="Times New Roman" w:cs="Times New Roman"/>
          <w:sz w:val="24"/>
          <w:szCs w:val="24"/>
        </w:rPr>
        <w:t xml:space="preserve">c): It calculates a </w:t>
      </w:r>
      <w:proofErr w:type="spellStart"/>
      <w:r w:rsidR="00292C0E">
        <w:rPr>
          <w:rFonts w:ascii="Times New Roman" w:hAnsi="Times New Roman" w:cs="Times New Roman"/>
          <w:sz w:val="24"/>
          <w:szCs w:val="24"/>
        </w:rPr>
        <w:t>cuple</w:t>
      </w:r>
      <w:proofErr w:type="spellEnd"/>
      <w:r w:rsidR="00292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C90C9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4B2138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465602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5E5D73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primos,</w:t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c);</w:t>
      </w:r>
    </w:p>
    <w:p w14:paraId="0133CCA3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3E441C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EC7B72B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CADF7D" w14:textId="77777777" w:rsidR="00F70DCC" w:rsidRDefault="00F70DCC" w:rsidP="00F70D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5CC57B72" w14:textId="77777777" w:rsidR="00F70DCC" w:rsidRDefault="00F70DCC" w:rsidP="00F70DCC">
      <w:pPr>
        <w:pStyle w:val="ListParagraph"/>
      </w:pPr>
    </w:p>
    <w:p w14:paraId="01E8A95B" w14:textId="22212AC1" w:rsidR="009A6B46" w:rsidRDefault="00C172FF" w:rsidP="009A6B46">
      <w:pPr>
        <w:pStyle w:val="ListParagraph"/>
        <w:numPr>
          <w:ilvl w:val="0"/>
          <w:numId w:val="11"/>
        </w:numPr>
      </w:pPr>
      <w:proofErr w:type="spellStart"/>
      <w:r>
        <w:t>rsacrypt.c</w:t>
      </w:r>
      <w:proofErr w:type="spellEnd"/>
    </w:p>
    <w:p w14:paraId="36477B32" w14:textId="431D88A0" w:rsidR="009A6B46" w:rsidRDefault="009A6B46" w:rsidP="009A6B46">
      <w:pPr>
        <w:pStyle w:val="ListParagraph"/>
        <w:numPr>
          <w:ilvl w:val="0"/>
          <w:numId w:val="11"/>
        </w:numPr>
      </w:pPr>
      <w:r>
        <w:t>5</w:t>
      </w:r>
    </w:p>
    <w:p w14:paraId="2060F82D" w14:textId="65CCEC4A" w:rsidR="009A6B46" w:rsidRDefault="009A6B46" w:rsidP="009A6B46">
      <w:pPr>
        <w:pStyle w:val="ListParagraph"/>
        <w:numPr>
          <w:ilvl w:val="0"/>
          <w:numId w:val="11"/>
        </w:numPr>
      </w:pPr>
      <w:r>
        <w:t>6</w:t>
      </w:r>
    </w:p>
    <w:p w14:paraId="5F0F3764" w14:textId="4FB8430E" w:rsidR="009A6B46" w:rsidRDefault="009A6B46" w:rsidP="009A6B46">
      <w:pPr>
        <w:pStyle w:val="ListParagraph"/>
        <w:numPr>
          <w:ilvl w:val="0"/>
          <w:numId w:val="11"/>
        </w:numPr>
      </w:pPr>
      <w:r>
        <w:t>7</w:t>
      </w:r>
    </w:p>
    <w:p w14:paraId="0191C17B" w14:textId="77777777" w:rsidR="009A6B46" w:rsidRDefault="009A6B46" w:rsidP="009A6B46">
      <w:pPr>
        <w:pStyle w:val="ListParagraph"/>
        <w:numPr>
          <w:ilvl w:val="0"/>
          <w:numId w:val="11"/>
        </w:numPr>
      </w:pPr>
    </w:p>
    <w:p w14:paraId="18DD22A2" w14:textId="77777777" w:rsidR="009A6B46" w:rsidRDefault="009A6B46" w:rsidP="009A6B46"/>
    <w:p w14:paraId="55486348" w14:textId="77777777" w:rsidR="009A6B46" w:rsidRPr="009A6B46" w:rsidRDefault="009A6B46" w:rsidP="009A6B46"/>
    <w:p w14:paraId="1E6B3AC8" w14:textId="77777777" w:rsidR="009A6B46" w:rsidRDefault="009A6B46" w:rsidP="009A6B46"/>
    <w:p w14:paraId="12BABEE2" w14:textId="77777777" w:rsidR="009A6B46" w:rsidRPr="009A6B46" w:rsidRDefault="009A6B46" w:rsidP="009A6B46"/>
    <w:p w14:paraId="3663F46B" w14:textId="77777777" w:rsidR="00725D30" w:rsidRPr="00725D30" w:rsidRDefault="00725D30" w:rsidP="00725D30"/>
    <w:p w14:paraId="35113506" w14:textId="6A2A4C38" w:rsidR="00D203BB" w:rsidRDefault="00050A8D" w:rsidP="00050A8D">
      <w:pPr>
        <w:tabs>
          <w:tab w:val="left" w:pos="4447"/>
        </w:tabs>
      </w:pPr>
      <w:r>
        <w:tab/>
      </w:r>
    </w:p>
    <w:sectPr w:rsidR="00D203BB">
      <w:footerReference w:type="default" r:id="rId7"/>
      <w:footerReference w:type="firs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9120C" w14:textId="77777777" w:rsidR="007A7E40" w:rsidRDefault="007A7E40">
      <w:pPr>
        <w:spacing w:after="0" w:line="240" w:lineRule="auto"/>
      </w:pPr>
      <w:r>
        <w:separator/>
      </w:r>
    </w:p>
  </w:endnote>
  <w:endnote w:type="continuationSeparator" w:id="0">
    <w:p w14:paraId="763E6CEC" w14:textId="77777777" w:rsidR="007A7E40" w:rsidRDefault="007A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5009ADE2" w14:textId="77777777" w:rsidR="00D203BB" w:rsidRDefault="007A7E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FF2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C5445" w14:textId="7BA8F393" w:rsidR="0039741B" w:rsidRDefault="0039741B" w:rsidP="0039741B">
    <w:pPr>
      <w:pStyle w:val="Footer"/>
      <w:ind w:right="360"/>
      <w:rPr>
        <w:b w:val="0"/>
        <w:sz w:val="20"/>
        <w:szCs w:val="20"/>
        <w:lang w:val="es-ES_tradnl"/>
      </w:rPr>
    </w:pPr>
    <w:proofErr w:type="spellStart"/>
    <w:r>
      <w:rPr>
        <w:b w:val="0"/>
        <w:sz w:val="20"/>
        <w:szCs w:val="20"/>
        <w:lang w:val="es-ES_tradnl"/>
      </w:rPr>
      <w:t>Cryptography</w:t>
    </w:r>
    <w:proofErr w:type="spellEnd"/>
    <w:r>
      <w:rPr>
        <w:b w:val="0"/>
        <w:sz w:val="20"/>
        <w:szCs w:val="20"/>
        <w:lang w:val="es-ES_tradnl"/>
      </w:rPr>
      <w:t xml:space="preserve"> Project</w:t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</w:p>
  <w:p w14:paraId="4926FB27" w14:textId="7D8BEA50" w:rsidR="0039741B" w:rsidRPr="0039741B" w:rsidRDefault="0039741B">
    <w:pPr>
      <w:pStyle w:val="Footer"/>
      <w:rPr>
        <w:b w:val="0"/>
        <w:sz w:val="20"/>
        <w:szCs w:val="20"/>
        <w:lang w:val="es-ES_tradnl"/>
      </w:rPr>
    </w:pPr>
    <w:proofErr w:type="spellStart"/>
    <w:r>
      <w:rPr>
        <w:b w:val="0"/>
        <w:sz w:val="20"/>
        <w:szCs w:val="20"/>
        <w:lang w:val="es-ES_tradnl"/>
      </w:rPr>
      <w:t>Technical</w:t>
    </w:r>
    <w:proofErr w:type="spellEnd"/>
    <w:r>
      <w:rPr>
        <w:b w:val="0"/>
        <w:sz w:val="20"/>
        <w:szCs w:val="20"/>
        <w:lang w:val="es-ES_tradnl"/>
      </w:rPr>
      <w:t xml:space="preserve"> </w:t>
    </w:r>
    <w:proofErr w:type="spellStart"/>
    <w:r>
      <w:rPr>
        <w:b w:val="0"/>
        <w:sz w:val="20"/>
        <w:szCs w:val="20"/>
        <w:lang w:val="es-ES_tradnl"/>
      </w:rPr>
      <w:t>Report</w:t>
    </w:r>
    <w:proofErr w:type="spellEnd"/>
    <w:r>
      <w:rPr>
        <w:b w:val="0"/>
        <w:sz w:val="20"/>
        <w:szCs w:val="20"/>
        <w:lang w:val="es-ES_tradnl"/>
      </w:rPr>
      <w:t xml:space="preserve">  </w:t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r>
      <w:rPr>
        <w:b w:val="0"/>
        <w:sz w:val="20"/>
        <w:szCs w:val="20"/>
        <w:lang w:val="es-ES_tradnl"/>
      </w:rPr>
      <w:tab/>
    </w:r>
    <w:proofErr w:type="spellStart"/>
    <w:r>
      <w:rPr>
        <w:b w:val="0"/>
        <w:sz w:val="20"/>
        <w:szCs w:val="20"/>
        <w:lang w:val="es-ES_tradnl"/>
      </w:rPr>
      <w:t>Equip</w:t>
    </w:r>
    <w:proofErr w:type="spellEnd"/>
    <w:r>
      <w:rPr>
        <w:b w:val="0"/>
        <w:sz w:val="20"/>
        <w:szCs w:val="20"/>
        <w:lang w:val="es-ES_tradnl"/>
      </w:rPr>
      <w:t xml:space="preserve">: David Durán, Alejandro Estrada, </w:t>
    </w:r>
    <w:proofErr w:type="spellStart"/>
    <w:r>
      <w:rPr>
        <w:b w:val="0"/>
        <w:sz w:val="20"/>
        <w:szCs w:val="20"/>
        <w:lang w:val="es-ES_tradnl"/>
      </w:rPr>
      <w:t>Angel</w:t>
    </w:r>
    <w:proofErr w:type="spellEnd"/>
    <w:r>
      <w:rPr>
        <w:b w:val="0"/>
        <w:sz w:val="20"/>
        <w:szCs w:val="20"/>
        <w:lang w:val="es-ES_tradnl"/>
      </w:rPr>
      <w:t xml:space="preserve"> Carrillo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6E9A0" w14:textId="77777777" w:rsidR="007A7E40" w:rsidRDefault="007A7E40">
      <w:pPr>
        <w:spacing w:after="0" w:line="240" w:lineRule="auto"/>
      </w:pPr>
      <w:r>
        <w:separator/>
      </w:r>
    </w:p>
  </w:footnote>
  <w:footnote w:type="continuationSeparator" w:id="0">
    <w:p w14:paraId="1D7D6C5F" w14:textId="77777777" w:rsidR="007A7E40" w:rsidRDefault="007A7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4FB"/>
    <w:multiLevelType w:val="hybridMultilevel"/>
    <w:tmpl w:val="3FF8A0C2"/>
    <w:lvl w:ilvl="0" w:tplc="9FD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32DA4"/>
    <w:multiLevelType w:val="hybridMultilevel"/>
    <w:tmpl w:val="2BE41FFE"/>
    <w:lvl w:ilvl="0" w:tplc="EFB44E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5A0C2E"/>
    <w:multiLevelType w:val="hybridMultilevel"/>
    <w:tmpl w:val="EDA69AEC"/>
    <w:lvl w:ilvl="0" w:tplc="7994A29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9102F"/>
    <w:multiLevelType w:val="hybridMultilevel"/>
    <w:tmpl w:val="84B23CDC"/>
    <w:lvl w:ilvl="0" w:tplc="ED6AB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C"/>
    <w:rsid w:val="00050A8D"/>
    <w:rsid w:val="000704E3"/>
    <w:rsid w:val="000831AE"/>
    <w:rsid w:val="00106710"/>
    <w:rsid w:val="00197214"/>
    <w:rsid w:val="001F00C3"/>
    <w:rsid w:val="00292C0E"/>
    <w:rsid w:val="0039741B"/>
    <w:rsid w:val="00453E86"/>
    <w:rsid w:val="004B4FF2"/>
    <w:rsid w:val="004D7A47"/>
    <w:rsid w:val="005B7FAC"/>
    <w:rsid w:val="006225CB"/>
    <w:rsid w:val="006D0133"/>
    <w:rsid w:val="006F3F6A"/>
    <w:rsid w:val="00725D30"/>
    <w:rsid w:val="0076052D"/>
    <w:rsid w:val="007A7E40"/>
    <w:rsid w:val="0080345F"/>
    <w:rsid w:val="00834108"/>
    <w:rsid w:val="009317A0"/>
    <w:rsid w:val="009A6B46"/>
    <w:rsid w:val="009F370C"/>
    <w:rsid w:val="00A272D8"/>
    <w:rsid w:val="00C172FF"/>
    <w:rsid w:val="00D203BB"/>
    <w:rsid w:val="00F231E5"/>
    <w:rsid w:val="00F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9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C"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39741B"/>
  </w:style>
  <w:style w:type="paragraph" w:styleId="ListParagraph">
    <w:name w:val="List Paragraph"/>
    <w:basedOn w:val="Normal"/>
    <w:uiPriority w:val="34"/>
    <w:unhideWhenUsed/>
    <w:qFormat/>
    <w:rsid w:val="00F231E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53E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duranr/Library/Containers/com.microsoft.Word/Data/Library/Caches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C"/>
    <w:rsid w:val="00E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3A9DE22296F74A85364942BDEEED1E">
    <w:name w:val="6F3A9DE22296F74A85364942BDEEED1E"/>
  </w:style>
  <w:style w:type="paragraph" w:customStyle="1" w:styleId="6FD0F72B70CD9843A4F0A06F217DFF5E">
    <w:name w:val="6FD0F72B70CD9843A4F0A06F217DFF5E"/>
  </w:style>
  <w:style w:type="paragraph" w:customStyle="1" w:styleId="D4B617A60DA9D0498C1BE5CBF4E89D31">
    <w:name w:val="D4B617A60DA9D0498C1BE5CBF4E89D31"/>
  </w:style>
  <w:style w:type="paragraph" w:customStyle="1" w:styleId="E97603099C553F4CAC194E5B1D43B867">
    <w:name w:val="E97603099C553F4CAC194E5B1D43B867"/>
  </w:style>
  <w:style w:type="paragraph" w:customStyle="1" w:styleId="EC6ACA8654914045A7E8F27E3EF567D7">
    <w:name w:val="EC6ACA8654914045A7E8F27E3EF567D7"/>
  </w:style>
  <w:style w:type="paragraph" w:customStyle="1" w:styleId="92D462F0B0BF854E9541E2E6F4AB9852">
    <w:name w:val="92D462F0B0BF854E9541E2E6F4AB9852"/>
  </w:style>
  <w:style w:type="paragraph" w:customStyle="1" w:styleId="BF99E5B2630FDD44BA5CC617A80EFBCF">
    <w:name w:val="BF99E5B2630FDD44BA5CC617A80EFBCF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</w:rPr>
  </w:style>
  <w:style w:type="paragraph" w:customStyle="1" w:styleId="8C09BFADC1351045A91A745251466512">
    <w:name w:val="8C09BFADC1351045A91A745251466512"/>
  </w:style>
  <w:style w:type="paragraph" w:customStyle="1" w:styleId="7CC585C757558D4EA59EDE895BF9FE63">
    <w:name w:val="7CC585C757558D4EA59EDE895BF9FE63"/>
  </w:style>
  <w:style w:type="paragraph" w:customStyle="1" w:styleId="FF63DFA1969C304884538BEADED3C5C1">
    <w:name w:val="FF63DFA1969C304884538BEADED3C5C1"/>
  </w:style>
  <w:style w:type="paragraph" w:customStyle="1" w:styleId="5879A39CD30E44418497869D3FFE9F15">
    <w:name w:val="5879A39CD30E44418497869D3FFE9F15"/>
  </w:style>
  <w:style w:type="paragraph" w:customStyle="1" w:styleId="50A3DF8F2CEE7249AD72C7C0A55FBF78">
    <w:name w:val="50A3DF8F2CEE7249AD72C7C0A55FBF78"/>
  </w:style>
  <w:style w:type="paragraph" w:customStyle="1" w:styleId="DDFF53A335D1304D94D08FE858873C53">
    <w:name w:val="DDFF53A335D1304D94D08FE858873C53"/>
  </w:style>
  <w:style w:type="paragraph" w:customStyle="1" w:styleId="9B2EB02BFBA82F498633343679DEAD2B">
    <w:name w:val="9B2EB02BFBA82F498633343679DEAD2B"/>
  </w:style>
  <w:style w:type="paragraph" w:customStyle="1" w:styleId="9EB7319A2E48ED4A97602B0AFD26DD5B">
    <w:name w:val="9EB7319A2E48ED4A97602B0AFD26DD5B"/>
  </w:style>
  <w:style w:type="paragraph" w:customStyle="1" w:styleId="C8C7E5DBB3782A43A6C94007E23C69F0">
    <w:name w:val="C8C7E5DBB3782A43A6C94007E23C6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148</TotalTime>
  <Pages>14</Pages>
  <Words>2472</Words>
  <Characters>14093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Durán Rodríguez</dc:creator>
  <cp:keywords/>
  <dc:description/>
  <cp:lastModifiedBy>David Durán Rodríguez</cp:lastModifiedBy>
  <cp:revision>6</cp:revision>
  <dcterms:created xsi:type="dcterms:W3CDTF">2015-07-13T01:39:00Z</dcterms:created>
  <dcterms:modified xsi:type="dcterms:W3CDTF">2015-07-13T05:47:00Z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